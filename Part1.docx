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6FCE8" w14:textId="5A1703A2" w:rsidR="00C93B39" w:rsidRPr="00E82ABA" w:rsidRDefault="00DD1CAD" w:rsidP="005826BD">
      <w:pPr>
        <w:pStyle w:val="Nadpis1text"/>
        <w:rPr>
          <w:lang w:val="sk-SK"/>
        </w:rPr>
      </w:pPr>
      <w:bookmarkStart w:id="0" w:name="_Toc107634143"/>
      <w:bookmarkStart w:id="1" w:name="_Toc107635178"/>
      <w:bookmarkStart w:id="2" w:name="_Toc107635218"/>
      <w:bookmarkStart w:id="3" w:name="_Toc107635235"/>
      <w:r>
        <w:rPr>
          <w:lang w:val="sk-SK"/>
        </w:rPr>
        <w:t>ACKLEY FUNCTION</w:t>
      </w:r>
    </w:p>
    <w:p w14:paraId="1CCD1ADA" w14:textId="6C834ED3" w:rsidR="00DD1CAD" w:rsidRDefault="00DD1CAD" w:rsidP="0048356A">
      <w:pPr>
        <w:pStyle w:val="Textprce"/>
        <w:jc w:val="left"/>
        <w:rPr>
          <w:lang w:val="sk-SK"/>
        </w:rPr>
      </w:pPr>
      <w:bookmarkStart w:id="4" w:name="_GoBack"/>
      <w:r w:rsidRPr="00DD1CAD">
        <w:rPr>
          <w:lang w:val="sk-SK"/>
        </w:rPr>
        <w:drawing>
          <wp:inline distT="0" distB="0" distL="0" distR="0" wp14:anchorId="0EB4230D" wp14:editId="2FB170D5">
            <wp:extent cx="4239217" cy="771633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EB7286D" w14:textId="38BB6F91" w:rsidR="0048356A" w:rsidRPr="00E82ABA" w:rsidRDefault="0048356A" w:rsidP="0048356A">
      <w:pPr>
        <w:pStyle w:val="Nadpis1text"/>
        <w:rPr>
          <w:lang w:val="sk-SK"/>
        </w:rPr>
      </w:pPr>
      <w:r>
        <w:rPr>
          <w:lang w:val="sk-SK"/>
        </w:rPr>
        <w:lastRenderedPageBreak/>
        <w:t>Rastrigin</w:t>
      </w:r>
      <w:r>
        <w:rPr>
          <w:lang w:val="sk-SK"/>
        </w:rPr>
        <w:t xml:space="preserve"> FUNCTION</w:t>
      </w:r>
    </w:p>
    <w:p w14:paraId="0473F77B" w14:textId="7174FFDB" w:rsidR="0048356A" w:rsidRDefault="0048356A" w:rsidP="0048356A">
      <w:pPr>
        <w:pStyle w:val="Textprce"/>
        <w:rPr>
          <w:lang w:val="sk-SK"/>
        </w:rPr>
      </w:pPr>
      <w:r w:rsidRPr="0048356A">
        <w:rPr>
          <w:lang w:val="sk-SK"/>
        </w:rPr>
        <w:drawing>
          <wp:inline distT="0" distB="0" distL="0" distR="0" wp14:anchorId="15364CE6" wp14:editId="5F30E2AD">
            <wp:extent cx="2953162" cy="562053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C93" w14:textId="77777777" w:rsidR="00511EC3" w:rsidRPr="00E82ABA" w:rsidRDefault="00511EC3" w:rsidP="00511EC3">
      <w:pPr>
        <w:pStyle w:val="Nadpis1text"/>
        <w:rPr>
          <w:lang w:val="sk-SK"/>
        </w:rPr>
      </w:pPr>
      <w:r w:rsidRPr="0048356A">
        <w:rPr>
          <w:lang w:val="sk-SK"/>
        </w:rPr>
        <w:lastRenderedPageBreak/>
        <w:t>Rosenbrock Function</w:t>
      </w:r>
    </w:p>
    <w:p w14:paraId="0A84DA6D" w14:textId="48BC5AF9" w:rsidR="00511EC3" w:rsidRDefault="00511EC3" w:rsidP="0048356A">
      <w:pPr>
        <w:pStyle w:val="Textprce"/>
        <w:rPr>
          <w:lang w:val="sk-SK"/>
        </w:rPr>
      </w:pPr>
      <w:r w:rsidRPr="00511EC3">
        <w:rPr>
          <w:lang w:val="sk-SK"/>
        </w:rPr>
        <w:drawing>
          <wp:inline distT="0" distB="0" distL="0" distR="0" wp14:anchorId="1AD2C8C8" wp14:editId="236D5DCD">
            <wp:extent cx="5220429" cy="562053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D94C" w14:textId="5D687145" w:rsidR="00511EC3" w:rsidRDefault="00511EC3" w:rsidP="00511EC3">
      <w:pPr>
        <w:pStyle w:val="Nadpis1text"/>
        <w:rPr>
          <w:lang w:val="sk-SK"/>
        </w:rPr>
      </w:pPr>
      <w:r w:rsidRPr="00511EC3">
        <w:rPr>
          <w:lang w:val="sk-SK"/>
        </w:rPr>
        <w:lastRenderedPageBreak/>
        <w:t>Griewank Function</w:t>
      </w:r>
    </w:p>
    <w:p w14:paraId="0ACE3AD6" w14:textId="2DB3A760" w:rsidR="00511EC3" w:rsidRDefault="00511EC3" w:rsidP="00511EC3">
      <w:pPr>
        <w:pStyle w:val="Textprce"/>
        <w:rPr>
          <w:lang w:val="sk-SK"/>
        </w:rPr>
      </w:pPr>
      <w:r w:rsidRPr="00511EC3">
        <w:rPr>
          <w:lang w:val="sk-SK"/>
        </w:rPr>
        <w:drawing>
          <wp:inline distT="0" distB="0" distL="0" distR="0" wp14:anchorId="74C2A59E" wp14:editId="6A588F9D">
            <wp:extent cx="2581635" cy="609685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1DE" w14:textId="21520E00" w:rsidR="00511EC3" w:rsidRDefault="00511EC3" w:rsidP="00511EC3">
      <w:pPr>
        <w:pStyle w:val="Nadpis1text"/>
        <w:rPr>
          <w:lang w:val="sk-SK"/>
        </w:rPr>
      </w:pPr>
      <w:r w:rsidRPr="00511EC3">
        <w:rPr>
          <w:lang w:val="sk-SK"/>
        </w:rPr>
        <w:lastRenderedPageBreak/>
        <w:t>Schwefel Function</w:t>
      </w:r>
    </w:p>
    <w:p w14:paraId="63EFE041" w14:textId="6CDD7794" w:rsidR="00511EC3" w:rsidRDefault="00511EC3" w:rsidP="00511EC3">
      <w:pPr>
        <w:pStyle w:val="Textprce"/>
        <w:rPr>
          <w:lang w:val="sk-SK"/>
        </w:rPr>
      </w:pPr>
      <w:r w:rsidRPr="00511EC3">
        <w:rPr>
          <w:lang w:val="sk-SK"/>
        </w:rPr>
        <w:drawing>
          <wp:inline distT="0" distB="0" distL="0" distR="0" wp14:anchorId="361F2079" wp14:editId="632D9640">
            <wp:extent cx="2762636" cy="752580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52F1" w14:textId="16B23C1A" w:rsidR="00511EC3" w:rsidRDefault="00511EC3" w:rsidP="00511EC3">
      <w:pPr>
        <w:pStyle w:val="Nadpis1text"/>
        <w:rPr>
          <w:lang w:val="sk-SK"/>
        </w:rPr>
      </w:pPr>
      <w:r w:rsidRPr="00511EC3">
        <w:rPr>
          <w:lang w:val="sk-SK"/>
        </w:rPr>
        <w:lastRenderedPageBreak/>
        <w:t>Sphere Function</w:t>
      </w:r>
    </w:p>
    <w:p w14:paraId="4EB8775A" w14:textId="00EA71EB" w:rsidR="00511EC3" w:rsidRDefault="00511EC3" w:rsidP="00511EC3">
      <w:pPr>
        <w:pStyle w:val="Textprce"/>
        <w:rPr>
          <w:lang w:val="sk-SK"/>
        </w:rPr>
      </w:pPr>
      <w:r w:rsidRPr="00511EC3">
        <w:rPr>
          <w:lang w:val="sk-SK"/>
        </w:rPr>
        <w:drawing>
          <wp:inline distT="0" distB="0" distL="0" distR="0" wp14:anchorId="2273F89B" wp14:editId="56150EED">
            <wp:extent cx="1114581" cy="733527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8464" w14:textId="6CEF2A1F" w:rsidR="00511EC3" w:rsidRDefault="00511EC3" w:rsidP="00511EC3">
      <w:pPr>
        <w:pStyle w:val="Nadpis1text"/>
        <w:rPr>
          <w:lang w:val="sk-SK"/>
        </w:rPr>
      </w:pPr>
      <w:r>
        <w:rPr>
          <w:lang w:val="sk-SK"/>
        </w:rPr>
        <w:lastRenderedPageBreak/>
        <w:t>Levy</w:t>
      </w:r>
      <w:r w:rsidRPr="00511EC3">
        <w:rPr>
          <w:lang w:val="sk-SK"/>
        </w:rPr>
        <w:t xml:space="preserve"> Function</w:t>
      </w:r>
    </w:p>
    <w:p w14:paraId="2E2FDFF9" w14:textId="1C2D35DB" w:rsidR="00511EC3" w:rsidRDefault="00511EC3" w:rsidP="00511EC3">
      <w:pPr>
        <w:pStyle w:val="Textprce"/>
        <w:rPr>
          <w:lang w:val="sk-SK"/>
        </w:rPr>
      </w:pPr>
      <w:r w:rsidRPr="00511EC3">
        <w:rPr>
          <w:lang w:val="sk-SK"/>
        </w:rPr>
        <w:drawing>
          <wp:inline distT="0" distB="0" distL="0" distR="0" wp14:anchorId="43F8887F" wp14:editId="7556C0BE">
            <wp:extent cx="5579745" cy="951865"/>
            <wp:effectExtent l="0" t="0" r="1905" b="63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DDB7" w14:textId="77777777" w:rsidR="00511EC3" w:rsidRPr="00511EC3" w:rsidRDefault="00511EC3" w:rsidP="00511EC3">
      <w:pPr>
        <w:pStyle w:val="Textprce"/>
        <w:rPr>
          <w:lang w:val="sk-SK"/>
        </w:rPr>
      </w:pPr>
    </w:p>
    <w:p w14:paraId="49B6DFEF" w14:textId="12FEECDF" w:rsidR="00511EC3" w:rsidRDefault="00511EC3" w:rsidP="00511EC3">
      <w:pPr>
        <w:pStyle w:val="Nadpis1text"/>
        <w:rPr>
          <w:lang w:val="sk-SK"/>
        </w:rPr>
      </w:pPr>
      <w:r>
        <w:rPr>
          <w:lang w:val="sk-SK"/>
        </w:rPr>
        <w:lastRenderedPageBreak/>
        <w:t>Beale</w:t>
      </w:r>
      <w:r w:rsidRPr="00511EC3">
        <w:rPr>
          <w:lang w:val="sk-SK"/>
        </w:rPr>
        <w:t xml:space="preserve"> Function</w:t>
      </w:r>
    </w:p>
    <w:p w14:paraId="06FC9079" w14:textId="21883CE5" w:rsidR="00511EC3" w:rsidRDefault="00511EC3" w:rsidP="00511EC3">
      <w:pPr>
        <w:pStyle w:val="Textprce"/>
        <w:rPr>
          <w:lang w:val="sk-SK"/>
        </w:rPr>
      </w:pPr>
      <w:r w:rsidRPr="00511EC3">
        <w:rPr>
          <w:lang w:val="sk-SK"/>
        </w:rPr>
        <w:drawing>
          <wp:inline distT="0" distB="0" distL="0" distR="0" wp14:anchorId="5FFCD8CC" wp14:editId="02160346">
            <wp:extent cx="5325218" cy="495369"/>
            <wp:effectExtent l="0" t="0" r="889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AA23" w14:textId="0B842240" w:rsidR="00511EC3" w:rsidRDefault="004C0F77" w:rsidP="00511EC3">
      <w:pPr>
        <w:pStyle w:val="Nadpis1text"/>
        <w:rPr>
          <w:lang w:val="sk-SK"/>
        </w:rPr>
      </w:pPr>
      <w:r>
        <w:rPr>
          <w:lang w:val="sk-SK"/>
        </w:rPr>
        <w:lastRenderedPageBreak/>
        <w:t>Booth</w:t>
      </w:r>
      <w:r w:rsidR="00511EC3">
        <w:rPr>
          <w:lang w:val="sk-SK"/>
        </w:rPr>
        <w:t xml:space="preserve"> Function</w:t>
      </w:r>
    </w:p>
    <w:p w14:paraId="0294D3F8" w14:textId="35B50246" w:rsidR="00511EC3" w:rsidRDefault="004C0F77" w:rsidP="00511EC3">
      <w:pPr>
        <w:pStyle w:val="Textprce"/>
        <w:rPr>
          <w:lang w:val="sk-SK"/>
        </w:rPr>
      </w:pPr>
      <w:r w:rsidRPr="004C0F77">
        <w:rPr>
          <w:lang w:val="sk-SK"/>
        </w:rPr>
        <w:drawing>
          <wp:inline distT="0" distB="0" distL="0" distR="0" wp14:anchorId="7C24F9BD" wp14:editId="318DBE59">
            <wp:extent cx="3038899" cy="438211"/>
            <wp:effectExtent l="0" t="0" r="952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012B" w14:textId="79850369" w:rsidR="004C0F77" w:rsidRDefault="004C0F77" w:rsidP="004C0F77">
      <w:pPr>
        <w:pStyle w:val="Nadpis1text"/>
        <w:rPr>
          <w:lang w:val="sk-SK"/>
        </w:rPr>
      </w:pPr>
      <w:r>
        <w:rPr>
          <w:lang w:val="sk-SK"/>
        </w:rPr>
        <w:lastRenderedPageBreak/>
        <w:t>Easom</w:t>
      </w:r>
      <w:r>
        <w:rPr>
          <w:lang w:val="sk-SK"/>
        </w:rPr>
        <w:t xml:space="preserve"> Function</w:t>
      </w:r>
    </w:p>
    <w:p w14:paraId="67D7B304" w14:textId="027B60DC" w:rsidR="00511EC3" w:rsidRDefault="004C0F77" w:rsidP="00511EC3">
      <w:pPr>
        <w:pStyle w:val="Textprce"/>
        <w:rPr>
          <w:lang w:val="sk-SK"/>
        </w:rPr>
      </w:pPr>
      <w:r w:rsidRPr="004C0F77">
        <w:rPr>
          <w:lang w:val="sk-SK"/>
        </w:rPr>
        <w:drawing>
          <wp:inline distT="0" distB="0" distL="0" distR="0" wp14:anchorId="54BE22AE" wp14:editId="1D455E21">
            <wp:extent cx="4134427" cy="447737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9AC3" w14:textId="3DB09EC6" w:rsidR="004C0F77" w:rsidRDefault="004C0F77" w:rsidP="004C0F77">
      <w:pPr>
        <w:pStyle w:val="Nadpis1text"/>
        <w:rPr>
          <w:lang w:val="sk-SK"/>
        </w:rPr>
      </w:pPr>
      <w:r w:rsidRPr="004C0F77">
        <w:rPr>
          <w:lang w:val="sk-SK"/>
        </w:rPr>
        <w:lastRenderedPageBreak/>
        <w:t>Michalewicz</w:t>
      </w:r>
      <w:r>
        <w:rPr>
          <w:lang w:val="sk-SK"/>
        </w:rPr>
        <w:t xml:space="preserve"> Function</w:t>
      </w:r>
    </w:p>
    <w:p w14:paraId="3BC7F43C" w14:textId="7D1F92E6" w:rsidR="004C0F77" w:rsidRPr="004C0F77" w:rsidRDefault="004C0F77" w:rsidP="004C0F77">
      <w:pPr>
        <w:pStyle w:val="Textprce"/>
        <w:rPr>
          <w:lang w:val="sk-SK"/>
        </w:rPr>
      </w:pPr>
      <w:r w:rsidRPr="004C0F77">
        <w:rPr>
          <w:lang w:val="sk-SK"/>
        </w:rPr>
        <w:drawing>
          <wp:inline distT="0" distB="0" distL="0" distR="0" wp14:anchorId="3F5369EE" wp14:editId="7E13AA58">
            <wp:extent cx="2524477" cy="609685"/>
            <wp:effectExtent l="0" t="0" r="952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4F0" w14:textId="7D9EE245" w:rsidR="004C0F77" w:rsidRDefault="004C0F77" w:rsidP="004C0F77">
      <w:pPr>
        <w:pStyle w:val="Nadpis1text"/>
        <w:rPr>
          <w:lang w:val="sk-SK"/>
        </w:rPr>
      </w:pPr>
      <w:r>
        <w:rPr>
          <w:lang w:val="sk-SK"/>
        </w:rPr>
        <w:lastRenderedPageBreak/>
        <w:t>Zakharov</w:t>
      </w:r>
      <w:r>
        <w:rPr>
          <w:lang w:val="sk-SK"/>
        </w:rPr>
        <w:t xml:space="preserve"> Function</w:t>
      </w:r>
    </w:p>
    <w:p w14:paraId="4165D71F" w14:textId="0C6FE4DB" w:rsidR="004C0F77" w:rsidRPr="004C0F77" w:rsidRDefault="004C0F77" w:rsidP="004C0F77">
      <w:pPr>
        <w:pStyle w:val="Textprce"/>
        <w:rPr>
          <w:lang w:val="sk-SK"/>
        </w:rPr>
      </w:pPr>
      <w:r w:rsidRPr="004C0F77">
        <w:rPr>
          <w:lang w:val="sk-SK"/>
        </w:rPr>
        <w:drawing>
          <wp:inline distT="0" distB="0" distL="0" distR="0" wp14:anchorId="6B0727A7" wp14:editId="0C892F1A">
            <wp:extent cx="3810532" cy="85737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8ACC" w14:textId="6755814A" w:rsidR="004C0F77" w:rsidRDefault="004C0F77" w:rsidP="004C0F77">
      <w:pPr>
        <w:pStyle w:val="Nadpis1text"/>
        <w:rPr>
          <w:lang w:val="sk-SK"/>
        </w:rPr>
      </w:pPr>
      <w:r w:rsidRPr="004C0F77">
        <w:rPr>
          <w:lang w:val="sk-SK"/>
        </w:rPr>
        <w:lastRenderedPageBreak/>
        <w:t>Sum of Different Powers Function</w:t>
      </w:r>
    </w:p>
    <w:p w14:paraId="564DDD61" w14:textId="0296F101" w:rsidR="004C0F77" w:rsidRDefault="004C0F77" w:rsidP="004C0F77">
      <w:pPr>
        <w:pStyle w:val="Textprce"/>
        <w:rPr>
          <w:lang w:val="sk-SK"/>
        </w:rPr>
      </w:pPr>
      <w:r w:rsidRPr="004C0F77">
        <w:rPr>
          <w:lang w:val="sk-SK"/>
        </w:rPr>
        <w:drawing>
          <wp:inline distT="0" distB="0" distL="0" distR="0" wp14:anchorId="2AB5D985" wp14:editId="1D668F5F">
            <wp:extent cx="1467055" cy="790685"/>
            <wp:effectExtent l="0" t="0" r="0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D972" w14:textId="114A9037" w:rsidR="004C0F77" w:rsidRPr="004C0F77" w:rsidRDefault="004C0F77" w:rsidP="004C0F77">
      <w:pPr>
        <w:pStyle w:val="Textprce"/>
        <w:rPr>
          <w:lang w:val="sk-SK"/>
        </w:rPr>
      </w:pPr>
    </w:p>
    <w:p w14:paraId="2B03D770" w14:textId="783549A1" w:rsidR="004C0F77" w:rsidRDefault="004C0F77" w:rsidP="004C0F77">
      <w:pPr>
        <w:pStyle w:val="Nadpis1text"/>
        <w:rPr>
          <w:lang w:val="sk-SK"/>
        </w:rPr>
      </w:pPr>
      <w:r w:rsidRPr="004C0F77">
        <w:rPr>
          <w:lang w:val="sk-SK"/>
        </w:rPr>
        <w:lastRenderedPageBreak/>
        <w:t>Three-Hump Camel Function</w:t>
      </w:r>
    </w:p>
    <w:p w14:paraId="73A85D65" w14:textId="00886AA5" w:rsidR="004C0F77" w:rsidRDefault="004C0F77" w:rsidP="004C0F77">
      <w:pPr>
        <w:pStyle w:val="Textprce"/>
        <w:rPr>
          <w:lang w:val="sk-SK"/>
        </w:rPr>
      </w:pPr>
    </w:p>
    <w:p w14:paraId="6E11ED03" w14:textId="748B414E" w:rsidR="004C0F77" w:rsidRPr="004C0F77" w:rsidRDefault="004C0F77" w:rsidP="004C0F77">
      <w:pPr>
        <w:pStyle w:val="Textprce"/>
        <w:rPr>
          <w:lang w:val="sk-SK"/>
        </w:rPr>
      </w:pPr>
      <w:r w:rsidRPr="004C0F77">
        <w:rPr>
          <w:lang w:val="sk-SK"/>
        </w:rPr>
        <w:drawing>
          <wp:inline distT="0" distB="0" distL="0" distR="0" wp14:anchorId="7FD2629F" wp14:editId="1D553770">
            <wp:extent cx="2524477" cy="609685"/>
            <wp:effectExtent l="0" t="0" r="9525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FD6" w14:textId="0D779EA5" w:rsidR="004C0F77" w:rsidRDefault="004C0F77" w:rsidP="004C0F77">
      <w:pPr>
        <w:pStyle w:val="Nadpis1text"/>
        <w:rPr>
          <w:lang w:val="sk-SK"/>
        </w:rPr>
      </w:pPr>
      <w:r w:rsidRPr="004C0F77">
        <w:rPr>
          <w:lang w:val="sk-SK"/>
        </w:rPr>
        <w:lastRenderedPageBreak/>
        <w:t>Xin-She Yang Function</w:t>
      </w:r>
    </w:p>
    <w:p w14:paraId="410DD763" w14:textId="028D9602" w:rsidR="004C0F77" w:rsidRPr="004C0F77" w:rsidRDefault="004C0F77" w:rsidP="004C0F77">
      <w:pPr>
        <w:pStyle w:val="Textprce"/>
        <w:rPr>
          <w:lang w:val="sk-SK"/>
        </w:rPr>
      </w:pPr>
      <w:r w:rsidRPr="004C0F77">
        <w:rPr>
          <w:lang w:val="sk-SK"/>
        </w:rPr>
        <w:drawing>
          <wp:inline distT="0" distB="0" distL="0" distR="0" wp14:anchorId="0CC06D1F" wp14:editId="4D27000D">
            <wp:extent cx="2676899" cy="504895"/>
            <wp:effectExtent l="0" t="0" r="9525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77" w:rsidRPr="004C0F77" w:rsidSect="0056551F">
      <w:headerReference w:type="default" r:id="rId22"/>
      <w:footerReference w:type="even" r:id="rId23"/>
      <w:footerReference w:type="default" r:id="rId24"/>
      <w:footerReference w:type="first" r:id="rId25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0E451" w14:textId="77777777" w:rsidR="008362AD" w:rsidRDefault="008362AD" w:rsidP="0056551F">
      <w:r>
        <w:separator/>
      </w:r>
    </w:p>
  </w:endnote>
  <w:endnote w:type="continuationSeparator" w:id="0">
    <w:p w14:paraId="5C80D257" w14:textId="77777777" w:rsidR="008362AD" w:rsidRDefault="008362AD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FECFC" w14:textId="4EE1EF04" w:rsidR="00F8587D" w:rsidRDefault="00F8587D">
    <w:pPr>
      <w:pStyle w:val="Zpat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4C9B5654" wp14:editId="03D9AE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" name="Text Box 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C3E88" w14:textId="25B7C7C4" w:rsidR="00F8587D" w:rsidRPr="00F8587D" w:rsidRDefault="00F8587D" w:rsidP="00F8587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8587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B565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Internal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" filled="f" stroked="f">
              <v:textbox style="mso-fit-shape-to-text:t" inset="0,0,0,15pt">
                <w:txbxContent>
                  <w:p w14:paraId="59BC3E88" w14:textId="25B7C7C4" w:rsidR="00F8587D" w:rsidRPr="00F8587D" w:rsidRDefault="00F8587D" w:rsidP="00F8587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8587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EB507" w14:textId="1DC69D46" w:rsidR="00F8587D" w:rsidRDefault="00F8587D">
    <w:pPr>
      <w:pStyle w:val="Zpat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78C4E49" wp14:editId="506FB49C">
              <wp:simplePos x="12573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0" name="Text Box 10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74D44A" w14:textId="1100C179" w:rsidR="00F8587D" w:rsidRPr="00F8587D" w:rsidRDefault="00F8587D" w:rsidP="00F8587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8587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C4E4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Internal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" filled="f" stroked="f">
              <v:textbox style="mso-fit-shape-to-text:t" inset="0,0,0,15pt">
                <w:txbxContent>
                  <w:p w14:paraId="0474D44A" w14:textId="1100C179" w:rsidR="00F8587D" w:rsidRPr="00F8587D" w:rsidRDefault="00F8587D" w:rsidP="00F8587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8587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65072" w14:textId="576009E1" w:rsidR="00F8587D" w:rsidRDefault="00F8587D">
    <w:pPr>
      <w:pStyle w:val="Zpat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1A67D6CE" wp14:editId="1A91E4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8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8FD19" w14:textId="06D28FA4" w:rsidR="00F8587D" w:rsidRPr="00F8587D" w:rsidRDefault="00F8587D" w:rsidP="00F8587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8587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7D6C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Internal" style="position:absolute;left:0;text-align:left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" filled="f" stroked="f">
              <v:textbox style="mso-fit-shape-to-text:t" inset="0,0,0,15pt">
                <w:txbxContent>
                  <w:p w14:paraId="4FB8FD19" w14:textId="06D28FA4" w:rsidR="00F8587D" w:rsidRPr="00F8587D" w:rsidRDefault="00F8587D" w:rsidP="00F8587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8587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18303" w14:textId="77777777" w:rsidR="008362AD" w:rsidRDefault="008362AD" w:rsidP="0056551F">
      <w:r>
        <w:separator/>
      </w:r>
    </w:p>
  </w:footnote>
  <w:footnote w:type="continuationSeparator" w:id="0">
    <w:p w14:paraId="2561389F" w14:textId="77777777" w:rsidR="008362AD" w:rsidRDefault="008362AD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01858" w14:textId="77777777" w:rsidR="009D6A2C" w:rsidRPr="0044149D" w:rsidRDefault="009D6A2C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A25"/>
    <w:multiLevelType w:val="hybridMultilevel"/>
    <w:tmpl w:val="6CEE402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C0D0585"/>
    <w:multiLevelType w:val="hybridMultilevel"/>
    <w:tmpl w:val="F216C71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60F3B7C"/>
    <w:multiLevelType w:val="hybridMultilevel"/>
    <w:tmpl w:val="7F2E6EAC"/>
    <w:lvl w:ilvl="0" w:tplc="30B2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AF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A9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CC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8A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C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C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0B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0B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D253A4"/>
    <w:multiLevelType w:val="hybridMultilevel"/>
    <w:tmpl w:val="EC400EC0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52E634B"/>
    <w:multiLevelType w:val="hybridMultilevel"/>
    <w:tmpl w:val="1982FFA8"/>
    <w:lvl w:ilvl="0" w:tplc="8B863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8C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4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2E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D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C7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A9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6F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81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34A1C"/>
    <w:multiLevelType w:val="hybridMultilevel"/>
    <w:tmpl w:val="5C2EE498"/>
    <w:lvl w:ilvl="0" w:tplc="207483CC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61B9"/>
    <w:multiLevelType w:val="hybridMultilevel"/>
    <w:tmpl w:val="40F434BA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B77E1"/>
    <w:multiLevelType w:val="hybridMultilevel"/>
    <w:tmpl w:val="15AA9784"/>
    <w:lvl w:ilvl="0" w:tplc="2A485FB6">
      <w:start w:val="1"/>
      <w:numFmt w:val="lowerLetter"/>
      <w:pStyle w:val="Odstavecseseznamem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0"/>
    <w:lvlOverride w:ilvl="0">
      <w:startOverride w:val="1"/>
    </w:lvlOverride>
  </w:num>
  <w:num w:numId="5">
    <w:abstractNumId w:val="7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5"/>
  </w:num>
  <w:num w:numId="11">
    <w:abstractNumId w:val="0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C"/>
    <w:rsid w:val="000247AF"/>
    <w:rsid w:val="0002720C"/>
    <w:rsid w:val="0003450D"/>
    <w:rsid w:val="00052EC9"/>
    <w:rsid w:val="0005714F"/>
    <w:rsid w:val="00064BA0"/>
    <w:rsid w:val="00065CB9"/>
    <w:rsid w:val="000802CF"/>
    <w:rsid w:val="00086B48"/>
    <w:rsid w:val="000A361A"/>
    <w:rsid w:val="000A5332"/>
    <w:rsid w:val="000E038E"/>
    <w:rsid w:val="000F5544"/>
    <w:rsid w:val="001036D9"/>
    <w:rsid w:val="0010374C"/>
    <w:rsid w:val="0012039E"/>
    <w:rsid w:val="0016172F"/>
    <w:rsid w:val="00177745"/>
    <w:rsid w:val="001926CE"/>
    <w:rsid w:val="001B2F9E"/>
    <w:rsid w:val="001F4AA5"/>
    <w:rsid w:val="00217065"/>
    <w:rsid w:val="002563FD"/>
    <w:rsid w:val="0028006D"/>
    <w:rsid w:val="00284707"/>
    <w:rsid w:val="002C5DD9"/>
    <w:rsid w:val="00310B2C"/>
    <w:rsid w:val="00325E8E"/>
    <w:rsid w:val="003474A9"/>
    <w:rsid w:val="00347BB7"/>
    <w:rsid w:val="00351F9C"/>
    <w:rsid w:val="00360D75"/>
    <w:rsid w:val="0037709B"/>
    <w:rsid w:val="003938AE"/>
    <w:rsid w:val="003F3CFA"/>
    <w:rsid w:val="00406811"/>
    <w:rsid w:val="004177B1"/>
    <w:rsid w:val="0043038E"/>
    <w:rsid w:val="0044149D"/>
    <w:rsid w:val="0048356A"/>
    <w:rsid w:val="00484360"/>
    <w:rsid w:val="004851DF"/>
    <w:rsid w:val="004A5EDE"/>
    <w:rsid w:val="004B636C"/>
    <w:rsid w:val="004C0F77"/>
    <w:rsid w:val="004E0DD5"/>
    <w:rsid w:val="00511EC3"/>
    <w:rsid w:val="005274FA"/>
    <w:rsid w:val="0056551F"/>
    <w:rsid w:val="005826BD"/>
    <w:rsid w:val="00584416"/>
    <w:rsid w:val="00596CC8"/>
    <w:rsid w:val="00597398"/>
    <w:rsid w:val="005C742E"/>
    <w:rsid w:val="005D4073"/>
    <w:rsid w:val="005F2A40"/>
    <w:rsid w:val="005F417B"/>
    <w:rsid w:val="006218C9"/>
    <w:rsid w:val="006316F2"/>
    <w:rsid w:val="006364BC"/>
    <w:rsid w:val="00652D33"/>
    <w:rsid w:val="006635C5"/>
    <w:rsid w:val="006A05F3"/>
    <w:rsid w:val="006B7B99"/>
    <w:rsid w:val="006F012C"/>
    <w:rsid w:val="006F2EDD"/>
    <w:rsid w:val="006F7C76"/>
    <w:rsid w:val="00710845"/>
    <w:rsid w:val="00792131"/>
    <w:rsid w:val="007B198C"/>
    <w:rsid w:val="007B3905"/>
    <w:rsid w:val="007B5BF2"/>
    <w:rsid w:val="007D5E73"/>
    <w:rsid w:val="0080222F"/>
    <w:rsid w:val="008219A3"/>
    <w:rsid w:val="008362AD"/>
    <w:rsid w:val="008452DD"/>
    <w:rsid w:val="008464B0"/>
    <w:rsid w:val="00851F1B"/>
    <w:rsid w:val="00860D44"/>
    <w:rsid w:val="00871659"/>
    <w:rsid w:val="00891AA2"/>
    <w:rsid w:val="008A40AA"/>
    <w:rsid w:val="008D1A6F"/>
    <w:rsid w:val="008D6BED"/>
    <w:rsid w:val="008E56EE"/>
    <w:rsid w:val="00922413"/>
    <w:rsid w:val="0096510B"/>
    <w:rsid w:val="00966814"/>
    <w:rsid w:val="009771F4"/>
    <w:rsid w:val="009812D7"/>
    <w:rsid w:val="009978A7"/>
    <w:rsid w:val="009A5DCE"/>
    <w:rsid w:val="009A74FA"/>
    <w:rsid w:val="009B7761"/>
    <w:rsid w:val="009C68A1"/>
    <w:rsid w:val="009D6A2C"/>
    <w:rsid w:val="009E452F"/>
    <w:rsid w:val="009E48AE"/>
    <w:rsid w:val="009F50AE"/>
    <w:rsid w:val="009F7D64"/>
    <w:rsid w:val="00A04121"/>
    <w:rsid w:val="00A12722"/>
    <w:rsid w:val="00A1372D"/>
    <w:rsid w:val="00A30E16"/>
    <w:rsid w:val="00A356B1"/>
    <w:rsid w:val="00A6229D"/>
    <w:rsid w:val="00AC1EF5"/>
    <w:rsid w:val="00AE0231"/>
    <w:rsid w:val="00AF36D9"/>
    <w:rsid w:val="00B216DE"/>
    <w:rsid w:val="00B34815"/>
    <w:rsid w:val="00B35828"/>
    <w:rsid w:val="00B65BCE"/>
    <w:rsid w:val="00BC7C2C"/>
    <w:rsid w:val="00C1690A"/>
    <w:rsid w:val="00C33473"/>
    <w:rsid w:val="00C37B54"/>
    <w:rsid w:val="00C46F66"/>
    <w:rsid w:val="00C6148D"/>
    <w:rsid w:val="00C93B39"/>
    <w:rsid w:val="00D2128A"/>
    <w:rsid w:val="00D509CB"/>
    <w:rsid w:val="00D607F9"/>
    <w:rsid w:val="00DB471E"/>
    <w:rsid w:val="00DD1CAD"/>
    <w:rsid w:val="00DF69BE"/>
    <w:rsid w:val="00E02C21"/>
    <w:rsid w:val="00E16187"/>
    <w:rsid w:val="00E62A44"/>
    <w:rsid w:val="00E82ABA"/>
    <w:rsid w:val="00EB4B6D"/>
    <w:rsid w:val="00EE0F0D"/>
    <w:rsid w:val="00EE526C"/>
    <w:rsid w:val="00F143DA"/>
    <w:rsid w:val="00F23DFF"/>
    <w:rsid w:val="00F276DB"/>
    <w:rsid w:val="00F37F71"/>
    <w:rsid w:val="00F8587D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AAB1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414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Standardnpsmoodstavce"/>
    <w:uiPriority w:val="1"/>
    <w:rsid w:val="00F276DB"/>
    <w:rPr>
      <w:rFonts w:ascii="Arial Narrow" w:hAnsi="Arial Narrow"/>
      <w:sz w:val="32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NzevChar">
    <w:name w:val="Název Char"/>
    <w:basedOn w:val="Standardnpsmoodstavce"/>
    <w:link w:val="Nzev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Standardnpsmoodstavce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Nzev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NzevChar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Normln"/>
    <w:next w:val="Normln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ln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Standardnpsmoodstavce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Textprce"/>
    <w:link w:val="Nadpis1textChar"/>
    <w:qFormat/>
    <w:rsid w:val="006F012C"/>
  </w:style>
  <w:style w:type="paragraph" w:customStyle="1" w:styleId="Nadpis2text">
    <w:name w:val="Nadpis 2_text"/>
    <w:basedOn w:val="Nadpis2"/>
    <w:next w:val="Textprce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Textprce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962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561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27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4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6568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87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9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349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037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34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32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CCDA-07AE-4A93-84FA-E484DF61F3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sablona_UTB.dotx</Template>
  <TotalTime>275</TotalTime>
  <Pages>15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-- Závěrečná práce</vt:lpstr>
      <vt:lpstr>Šablona -- Závěrečná práce</vt:lpstr>
    </vt:vector>
  </TitlesOfParts>
  <Company>K.UTB Zlín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/>
  <dc:description/>
  <cp:lastModifiedBy>DAX</cp:lastModifiedBy>
  <cp:revision>24</cp:revision>
  <cp:lastPrinted>2019-10-24T12:43:00Z</cp:lastPrinted>
  <dcterms:created xsi:type="dcterms:W3CDTF">2023-12-03T20:27:00Z</dcterms:created>
  <dcterms:modified xsi:type="dcterms:W3CDTF">2024-11-25T22:39:00Z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2,3,4,5,6,7,8,9,a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