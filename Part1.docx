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56FCE8" w14:textId="5A1703A2" w:rsidR="00C93B39" w:rsidRPr="00E82ABA" w:rsidRDefault="00DD1CAD" w:rsidP="005826BD">
      <w:pPr>
        <w:pStyle w:val="Nadpis1text"/>
        <w:rPr>
          <w:lang w:val="sk-SK"/>
        </w:rPr>
      </w:pPr>
      <w:bookmarkStart w:id="0" w:name="_Toc107634143"/>
      <w:bookmarkStart w:id="1" w:name="_Toc107635178"/>
      <w:bookmarkStart w:id="2" w:name="_Toc107635218"/>
      <w:bookmarkStart w:id="3" w:name="_Toc107635235"/>
      <w:r>
        <w:rPr>
          <w:lang w:val="sk-SK"/>
        </w:rPr>
        <w:t>ACKLEY FUNCTION</w:t>
      </w:r>
    </w:p>
    <w:p w14:paraId="1CCD1ADA" w14:textId="020722FB" w:rsidR="00DD1CAD" w:rsidRDefault="00DD1CAD" w:rsidP="0048356A">
      <w:pPr>
        <w:pStyle w:val="Textprce"/>
        <w:jc w:val="left"/>
        <w:rPr>
          <w:lang w:val="sk-SK"/>
        </w:rPr>
      </w:pPr>
      <w:r w:rsidRPr="00DD1CAD">
        <w:rPr>
          <w:noProof/>
          <w:lang w:val="en-US" w:eastAsia="en-US"/>
        </w:rPr>
        <w:drawing>
          <wp:inline distT="0" distB="0" distL="0" distR="0" wp14:anchorId="0EB4230D" wp14:editId="2FB170D5">
            <wp:extent cx="4239217" cy="771633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bookmarkEnd w:id="2"/>
      <w:bookmarkEnd w:id="3"/>
    </w:p>
    <w:p w14:paraId="6BA72383" w14:textId="77777777" w:rsidR="00324110" w:rsidRPr="00324110" w:rsidRDefault="00324110" w:rsidP="00324110">
      <w:pPr>
        <w:pStyle w:val="Textprce"/>
        <w:jc w:val="left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[-1.61391014 -7.97875332]</w:t>
      </w:r>
    </w:p>
    <w:p w14:paraId="1585B0CC" w14:textId="537F1234" w:rsidR="00E95B85" w:rsidRDefault="00324110" w:rsidP="00324110">
      <w:pPr>
        <w:pStyle w:val="Textprce"/>
        <w:jc w:val="left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15.267744148600805</w:t>
      </w:r>
    </w:p>
    <w:p w14:paraId="41DC3BE2" w14:textId="161FAE56" w:rsidR="00E95B85" w:rsidRDefault="00324110" w:rsidP="0048356A">
      <w:pPr>
        <w:pStyle w:val="Textprce"/>
        <w:jc w:val="left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528453DE" wp14:editId="03DB7B8E">
            <wp:extent cx="3764299" cy="2562225"/>
            <wp:effectExtent l="0" t="0" r="762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3730" cy="25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D21D" w14:textId="5D81F2BF" w:rsidR="00324110" w:rsidRDefault="00324110" w:rsidP="0048356A">
      <w:pPr>
        <w:pStyle w:val="Textprce"/>
        <w:jc w:val="left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5D4A70C9" wp14:editId="5161D8B0">
            <wp:extent cx="3752623" cy="3771900"/>
            <wp:effectExtent l="0" t="0" r="635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716" cy="381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286D" w14:textId="38BB6F91" w:rsidR="0048356A" w:rsidRPr="00E82ABA" w:rsidRDefault="0048356A" w:rsidP="0048356A">
      <w:pPr>
        <w:pStyle w:val="Nadpis1text"/>
        <w:rPr>
          <w:lang w:val="sk-SK"/>
        </w:rPr>
      </w:pPr>
      <w:r>
        <w:rPr>
          <w:lang w:val="sk-SK"/>
        </w:rPr>
        <w:lastRenderedPageBreak/>
        <w:t>Rastrigin FUNCTION</w:t>
      </w:r>
    </w:p>
    <w:p w14:paraId="0473F77B" w14:textId="68E4400B" w:rsidR="0048356A" w:rsidRDefault="0048356A" w:rsidP="0048356A">
      <w:pPr>
        <w:pStyle w:val="Textprce"/>
        <w:rPr>
          <w:lang w:val="sk-SK"/>
        </w:rPr>
      </w:pPr>
      <w:r w:rsidRPr="0048356A">
        <w:rPr>
          <w:noProof/>
          <w:lang w:val="en-US" w:eastAsia="en-US"/>
        </w:rPr>
        <w:drawing>
          <wp:inline distT="0" distB="0" distL="0" distR="0" wp14:anchorId="15364CE6" wp14:editId="5F30E2AD">
            <wp:extent cx="2953162" cy="562053"/>
            <wp:effectExtent l="0" t="0" r="0" b="952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8341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[14.45896631 -3.54019899]</w:t>
      </w:r>
    </w:p>
    <w:p w14:paraId="2E35E7BE" w14:textId="78D3F00B" w:rsidR="00E95B85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260.94690561070746</w:t>
      </w:r>
    </w:p>
    <w:p w14:paraId="75ACD6CB" w14:textId="2301DE3F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62D7787E" wp14:editId="46A0D46B">
            <wp:extent cx="3713191" cy="2486025"/>
            <wp:effectExtent l="0" t="0" r="1905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7240" cy="24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D468" w14:textId="65DFA983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5076E500" wp14:editId="73256133">
            <wp:extent cx="3590925" cy="3728237"/>
            <wp:effectExtent l="0" t="0" r="0" b="571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1721" cy="37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EC93" w14:textId="77777777" w:rsidR="00511EC3" w:rsidRPr="00E82ABA" w:rsidRDefault="00511EC3" w:rsidP="00511EC3">
      <w:pPr>
        <w:pStyle w:val="Nadpis1text"/>
        <w:rPr>
          <w:lang w:val="sk-SK"/>
        </w:rPr>
      </w:pPr>
      <w:r w:rsidRPr="0048356A">
        <w:rPr>
          <w:lang w:val="sk-SK"/>
        </w:rPr>
        <w:lastRenderedPageBreak/>
        <w:t>Rosenbrock Function</w:t>
      </w:r>
    </w:p>
    <w:p w14:paraId="0A84DA6D" w14:textId="035E8AE3" w:rsidR="00511EC3" w:rsidRDefault="00511EC3" w:rsidP="0048356A">
      <w:pPr>
        <w:pStyle w:val="Textprce"/>
        <w:rPr>
          <w:lang w:val="sk-SK"/>
        </w:rPr>
      </w:pPr>
      <w:r w:rsidRPr="00511EC3">
        <w:rPr>
          <w:noProof/>
          <w:lang w:val="en-US" w:eastAsia="en-US"/>
        </w:rPr>
        <w:drawing>
          <wp:inline distT="0" distB="0" distL="0" distR="0" wp14:anchorId="1AD2C8C8" wp14:editId="236D5DCD">
            <wp:extent cx="5220429" cy="562053"/>
            <wp:effectExtent l="0" t="0" r="0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5180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[11.63927217 88.41616773]</w:t>
      </w:r>
    </w:p>
    <w:p w14:paraId="5F2DB4C0" w14:textId="7CC513BD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221544.5100245819</w:t>
      </w:r>
    </w:p>
    <w:p w14:paraId="2F9335F8" w14:textId="31EA82C1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1EAD45CB" wp14:editId="6A9003B1">
            <wp:extent cx="4048125" cy="2650377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8936" cy="265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FDB5" w14:textId="0622B93F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7D294C52" wp14:editId="5B28FFBE">
            <wp:extent cx="3849441" cy="3771900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9817" cy="378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D94C" w14:textId="5D687145" w:rsidR="00511EC3" w:rsidRDefault="00511EC3" w:rsidP="00511EC3">
      <w:pPr>
        <w:pStyle w:val="Nadpis1text"/>
        <w:rPr>
          <w:lang w:val="sk-SK"/>
        </w:rPr>
      </w:pPr>
      <w:r w:rsidRPr="00511EC3">
        <w:rPr>
          <w:lang w:val="sk-SK"/>
        </w:rPr>
        <w:lastRenderedPageBreak/>
        <w:t>Griewank Function</w:t>
      </w:r>
    </w:p>
    <w:p w14:paraId="0ACE3AD6" w14:textId="33D752A7" w:rsidR="00511EC3" w:rsidRDefault="00511EC3" w:rsidP="00511EC3">
      <w:pPr>
        <w:pStyle w:val="Textprce"/>
        <w:rPr>
          <w:lang w:val="sk-SK"/>
        </w:rPr>
      </w:pPr>
      <w:r w:rsidRPr="00511EC3">
        <w:rPr>
          <w:noProof/>
          <w:lang w:val="en-US" w:eastAsia="en-US"/>
        </w:rPr>
        <w:drawing>
          <wp:inline distT="0" distB="0" distL="0" distR="0" wp14:anchorId="74C2A59E" wp14:editId="6A588F9D">
            <wp:extent cx="2581635" cy="609685"/>
            <wp:effectExtent l="0" t="0" r="952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6AAB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[-12.22985343  26.53658234]</w:t>
      </w:r>
    </w:p>
    <w:p w14:paraId="668A9839" w14:textId="3AF67975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0.2729660804174685</w:t>
      </w:r>
    </w:p>
    <w:p w14:paraId="1C9E4E5B" w14:textId="6C5EE6C0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2ACA09DE" wp14:editId="68D5C7CD">
            <wp:extent cx="3914775" cy="2596930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8191" cy="26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4771" w14:textId="5BBFB991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653ECDA2" wp14:editId="164FBF0F">
            <wp:extent cx="4048125" cy="3931569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7792" cy="394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E1DE" w14:textId="21520E00" w:rsidR="00511EC3" w:rsidRDefault="00511EC3" w:rsidP="00511EC3">
      <w:pPr>
        <w:pStyle w:val="Nadpis1text"/>
        <w:rPr>
          <w:lang w:val="sk-SK"/>
        </w:rPr>
      </w:pPr>
      <w:r w:rsidRPr="00511EC3">
        <w:rPr>
          <w:lang w:val="sk-SK"/>
        </w:rPr>
        <w:lastRenderedPageBreak/>
        <w:t>Schwefel Function</w:t>
      </w:r>
    </w:p>
    <w:p w14:paraId="63EFE041" w14:textId="0C615CAC" w:rsidR="00511EC3" w:rsidRDefault="00511EC3" w:rsidP="00511EC3">
      <w:pPr>
        <w:pStyle w:val="Textprce"/>
        <w:rPr>
          <w:lang w:val="sk-SK"/>
        </w:rPr>
      </w:pPr>
      <w:r w:rsidRPr="00511EC3">
        <w:rPr>
          <w:noProof/>
          <w:lang w:val="en-US" w:eastAsia="en-US"/>
        </w:rPr>
        <w:drawing>
          <wp:inline distT="0" distB="0" distL="0" distR="0" wp14:anchorId="361F2079" wp14:editId="632D9640">
            <wp:extent cx="2762636" cy="752580"/>
            <wp:effectExtent l="0" t="0" r="0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D2BC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[54.46470822 69.42304082]</w:t>
      </w:r>
    </w:p>
    <w:p w14:paraId="0E2CEB22" w14:textId="3D0BC855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727.8651453669843</w:t>
      </w:r>
    </w:p>
    <w:p w14:paraId="08113F05" w14:textId="52D65FF5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3EEE4CAF" wp14:editId="092E5DEF">
            <wp:extent cx="3676650" cy="2437711"/>
            <wp:effectExtent l="0" t="0" r="0" b="127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8954" cy="244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1472" w14:textId="04619B69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2F93B601" wp14:editId="55967B91">
            <wp:extent cx="4210518" cy="413385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7742" cy="41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52F1" w14:textId="16B23C1A" w:rsidR="00511EC3" w:rsidRDefault="00511EC3" w:rsidP="00511EC3">
      <w:pPr>
        <w:pStyle w:val="Nadpis1text"/>
        <w:rPr>
          <w:lang w:val="sk-SK"/>
        </w:rPr>
      </w:pPr>
      <w:r w:rsidRPr="00511EC3">
        <w:rPr>
          <w:lang w:val="sk-SK"/>
        </w:rPr>
        <w:lastRenderedPageBreak/>
        <w:t>Sphere Function</w:t>
      </w:r>
    </w:p>
    <w:p w14:paraId="4EB8775A" w14:textId="533E8F66" w:rsidR="00511EC3" w:rsidRDefault="00511EC3" w:rsidP="00511EC3">
      <w:pPr>
        <w:pStyle w:val="Textprce"/>
        <w:rPr>
          <w:lang w:val="sk-SK"/>
        </w:rPr>
      </w:pPr>
      <w:r w:rsidRPr="00511EC3">
        <w:rPr>
          <w:noProof/>
          <w:lang w:val="en-US" w:eastAsia="en-US"/>
        </w:rPr>
        <w:drawing>
          <wp:inline distT="0" distB="0" distL="0" distR="0" wp14:anchorId="2273F89B" wp14:editId="56150EED">
            <wp:extent cx="1114581" cy="733527"/>
            <wp:effectExtent l="0" t="0" r="9525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F9A6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  9.97590373 -14.3056945 ]</w:t>
      </w:r>
    </w:p>
    <w:p w14:paraId="2210307F" w14:textId="50B3B089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217.13057373859215</w:t>
      </w:r>
    </w:p>
    <w:p w14:paraId="1888676A" w14:textId="0FC42034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068B2A8C" wp14:editId="23EBDEA7">
            <wp:extent cx="4267200" cy="2860340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028" cy="287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2D6D" w14:textId="40027F74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3AE06BCB" wp14:editId="300FF914">
            <wp:extent cx="3937491" cy="3829050"/>
            <wp:effectExtent l="0" t="0" r="635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7071" cy="383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8464" w14:textId="6CEF2A1F" w:rsidR="00511EC3" w:rsidRDefault="00511EC3" w:rsidP="00511EC3">
      <w:pPr>
        <w:pStyle w:val="Nadpis1text"/>
        <w:rPr>
          <w:lang w:val="sk-SK"/>
        </w:rPr>
      </w:pPr>
      <w:r>
        <w:rPr>
          <w:lang w:val="sk-SK"/>
        </w:rPr>
        <w:lastRenderedPageBreak/>
        <w:t>Levy</w:t>
      </w:r>
      <w:r w:rsidRPr="00511EC3">
        <w:rPr>
          <w:lang w:val="sk-SK"/>
        </w:rPr>
        <w:t xml:space="preserve"> Function</w:t>
      </w:r>
    </w:p>
    <w:p w14:paraId="2E2FDFF9" w14:textId="1C2D35DB" w:rsidR="00511EC3" w:rsidRDefault="00511EC3" w:rsidP="00511EC3">
      <w:pPr>
        <w:pStyle w:val="Textprce"/>
        <w:rPr>
          <w:lang w:val="sk-SK"/>
        </w:rPr>
      </w:pPr>
      <w:r w:rsidRPr="00511EC3">
        <w:rPr>
          <w:noProof/>
          <w:lang w:val="en-US" w:eastAsia="en-US"/>
        </w:rPr>
        <w:drawing>
          <wp:inline distT="0" distB="0" distL="0" distR="0" wp14:anchorId="43F8887F" wp14:editId="7556C0BE">
            <wp:extent cx="5579745" cy="951865"/>
            <wp:effectExtent l="0" t="0" r="1905" b="63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5C38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[ 7.71738644 -6.5086629 ]</w:t>
      </w:r>
    </w:p>
    <w:p w14:paraId="0D77DDB7" w14:textId="7A770880" w:rsidR="00511EC3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8.77416151556682</w:t>
      </w:r>
    </w:p>
    <w:p w14:paraId="438E03F8" w14:textId="53A4435D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740E57AD" wp14:editId="3025A558">
            <wp:extent cx="3429000" cy="2269219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0249" cy="22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1ED3" w14:textId="1D0778C8" w:rsidR="00324110" w:rsidRPr="00511EC3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42B15810" wp14:editId="5F445D13">
            <wp:extent cx="3783802" cy="3743325"/>
            <wp:effectExtent l="0" t="0" r="762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6713" cy="37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DFEF" w14:textId="12FEECDF" w:rsidR="00511EC3" w:rsidRDefault="00511EC3" w:rsidP="00511EC3">
      <w:pPr>
        <w:pStyle w:val="Nadpis1text"/>
        <w:rPr>
          <w:lang w:val="sk-SK"/>
        </w:rPr>
      </w:pPr>
      <w:r>
        <w:rPr>
          <w:lang w:val="sk-SK"/>
        </w:rPr>
        <w:lastRenderedPageBreak/>
        <w:t>Beale</w:t>
      </w:r>
      <w:r w:rsidRPr="00511EC3">
        <w:rPr>
          <w:lang w:val="sk-SK"/>
        </w:rPr>
        <w:t xml:space="preserve"> Function</w:t>
      </w:r>
    </w:p>
    <w:p w14:paraId="06FC9079" w14:textId="41F43247" w:rsidR="00511EC3" w:rsidRDefault="00511EC3" w:rsidP="00511EC3">
      <w:pPr>
        <w:pStyle w:val="Textprce"/>
        <w:rPr>
          <w:lang w:val="sk-SK"/>
        </w:rPr>
      </w:pPr>
      <w:r w:rsidRPr="00511EC3">
        <w:rPr>
          <w:noProof/>
          <w:lang w:val="en-US" w:eastAsia="en-US"/>
        </w:rPr>
        <w:drawing>
          <wp:inline distT="0" distB="0" distL="0" distR="0" wp14:anchorId="5FFCD8CC" wp14:editId="02160346">
            <wp:extent cx="5325218" cy="495369"/>
            <wp:effectExtent l="0" t="0" r="889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A4FC" w14:textId="25ED87A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[100</w:t>
      </w:r>
      <w:r>
        <w:rPr>
          <w:lang w:val="sk-SK"/>
        </w:rPr>
        <w:t xml:space="preserve"> </w:t>
      </w:r>
      <w:r w:rsidRPr="00324110">
        <w:rPr>
          <w:lang w:val="sk-SK"/>
        </w:rPr>
        <w:t>0.38893169]</w:t>
      </w:r>
    </w:p>
    <w:p w14:paraId="5039A42F" w14:textId="0993184A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18750.30348157828</w:t>
      </w:r>
    </w:p>
    <w:p w14:paraId="6C422691" w14:textId="6B876D5F" w:rsidR="00324110" w:rsidRDefault="00324110" w:rsidP="00511EC3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60DD915F" wp14:editId="598F5A48">
            <wp:extent cx="3821615" cy="2590800"/>
            <wp:effectExtent l="0" t="0" r="7620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2424" cy="259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C0F5" w14:textId="46D58C0F" w:rsidR="00324110" w:rsidRDefault="00324110" w:rsidP="00511EC3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096AEDE0" wp14:editId="231025E8">
            <wp:extent cx="3838575" cy="3838575"/>
            <wp:effectExtent l="0" t="0" r="9525" b="9525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AA23" w14:textId="0B842240" w:rsidR="00511EC3" w:rsidRDefault="004C0F77" w:rsidP="00511EC3">
      <w:pPr>
        <w:pStyle w:val="Nadpis1text"/>
        <w:rPr>
          <w:lang w:val="sk-SK"/>
        </w:rPr>
      </w:pPr>
      <w:r>
        <w:rPr>
          <w:lang w:val="sk-SK"/>
        </w:rPr>
        <w:lastRenderedPageBreak/>
        <w:t>Booth</w:t>
      </w:r>
      <w:r w:rsidR="00511EC3">
        <w:rPr>
          <w:lang w:val="sk-SK"/>
        </w:rPr>
        <w:t xml:space="preserve"> Function</w:t>
      </w:r>
    </w:p>
    <w:p w14:paraId="0294D3F8" w14:textId="3D8B0501" w:rsidR="00511EC3" w:rsidRDefault="004C0F77" w:rsidP="00511EC3">
      <w:pPr>
        <w:pStyle w:val="Textprce"/>
        <w:rPr>
          <w:lang w:val="sk-SK"/>
        </w:rPr>
      </w:pPr>
      <w:r w:rsidRPr="004C0F77">
        <w:rPr>
          <w:noProof/>
          <w:lang w:val="en-US" w:eastAsia="en-US"/>
        </w:rPr>
        <w:drawing>
          <wp:inline distT="0" distB="0" distL="0" distR="0" wp14:anchorId="7C24F9BD" wp14:editId="318DBE59">
            <wp:extent cx="3038899" cy="438211"/>
            <wp:effectExtent l="0" t="0" r="952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7055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[ 20.93054271 -34.16784648]</w:t>
      </w:r>
    </w:p>
    <w:p w14:paraId="194BDB65" w14:textId="413ECB7B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2967.1739101552316</w:t>
      </w:r>
    </w:p>
    <w:p w14:paraId="2110FFF5" w14:textId="63D9D652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71DDFAFD" wp14:editId="4BC87268">
            <wp:extent cx="4248150" cy="2677877"/>
            <wp:effectExtent l="0" t="0" r="0" b="8255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3158" cy="268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0020" w14:textId="6559423A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2C4E9A0A" wp14:editId="24FC28FF">
            <wp:extent cx="4019550" cy="4050656"/>
            <wp:effectExtent l="0" t="0" r="0" b="762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0758" cy="406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012B" w14:textId="79850369" w:rsidR="004C0F77" w:rsidRDefault="004C0F77" w:rsidP="004C0F77">
      <w:pPr>
        <w:pStyle w:val="Nadpis1text"/>
        <w:rPr>
          <w:lang w:val="sk-SK"/>
        </w:rPr>
      </w:pPr>
      <w:r>
        <w:rPr>
          <w:lang w:val="sk-SK"/>
        </w:rPr>
        <w:lastRenderedPageBreak/>
        <w:t>Easom Function</w:t>
      </w:r>
    </w:p>
    <w:p w14:paraId="67D7B304" w14:textId="78BD7E9F" w:rsidR="00511EC3" w:rsidRDefault="004C0F77" w:rsidP="00511EC3">
      <w:pPr>
        <w:pStyle w:val="Textprce"/>
        <w:rPr>
          <w:lang w:val="sk-SK"/>
        </w:rPr>
      </w:pPr>
      <w:r w:rsidRPr="004C0F77">
        <w:rPr>
          <w:noProof/>
          <w:lang w:val="en-US" w:eastAsia="en-US"/>
        </w:rPr>
        <w:drawing>
          <wp:inline distT="0" distB="0" distL="0" distR="0" wp14:anchorId="54BE22AE" wp14:editId="1D455E21">
            <wp:extent cx="4134427" cy="447737"/>
            <wp:effectExtent l="0" t="0" r="0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DB6E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[-4.89221163 -6.49210949]</w:t>
      </w:r>
    </w:p>
    <w:p w14:paraId="18AF9E9D" w14:textId="2AD18DED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-8.065241156970764e-70</w:t>
      </w:r>
    </w:p>
    <w:p w14:paraId="443E88ED" w14:textId="5A439B49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3DD96904" wp14:editId="63EEC68A">
            <wp:extent cx="3800475" cy="2502509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4425" cy="253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22B9" w14:textId="33942356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551C6A1D" wp14:editId="071DA5B1">
            <wp:extent cx="3736522" cy="3695700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4050" cy="37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9AC3" w14:textId="3DB09EC6" w:rsidR="004C0F77" w:rsidRDefault="004C0F77" w:rsidP="004C0F77">
      <w:pPr>
        <w:pStyle w:val="Nadpis1text"/>
        <w:rPr>
          <w:lang w:val="sk-SK"/>
        </w:rPr>
      </w:pPr>
      <w:r w:rsidRPr="004C0F77">
        <w:rPr>
          <w:lang w:val="sk-SK"/>
        </w:rPr>
        <w:lastRenderedPageBreak/>
        <w:t>Michalewicz</w:t>
      </w:r>
      <w:r>
        <w:rPr>
          <w:lang w:val="sk-SK"/>
        </w:rPr>
        <w:t xml:space="preserve"> Function</w:t>
      </w:r>
    </w:p>
    <w:p w14:paraId="3BC7F43C" w14:textId="15EADE79" w:rsidR="004C0F77" w:rsidRDefault="004C0F77" w:rsidP="004C0F77">
      <w:pPr>
        <w:pStyle w:val="Textprce"/>
        <w:rPr>
          <w:lang w:val="sk-SK"/>
        </w:rPr>
      </w:pPr>
      <w:r w:rsidRPr="004C0F77">
        <w:rPr>
          <w:noProof/>
          <w:lang w:val="en-US" w:eastAsia="en-US"/>
        </w:rPr>
        <w:drawing>
          <wp:inline distT="0" distB="0" distL="0" distR="0" wp14:anchorId="3F5369EE" wp14:editId="7E13AA58">
            <wp:extent cx="2524477" cy="609685"/>
            <wp:effectExtent l="0" t="0" r="9525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000F" w14:textId="5071E6FA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>Bes</w:t>
      </w:r>
      <w:r>
        <w:rPr>
          <w:lang w:val="sk-SK"/>
        </w:rPr>
        <w:t xml:space="preserve">t </w:t>
      </w:r>
      <w:proofErr w:type="spellStart"/>
      <w:r>
        <w:rPr>
          <w:lang w:val="sk-SK"/>
        </w:rPr>
        <w:t>Solution</w:t>
      </w:r>
      <w:proofErr w:type="spellEnd"/>
      <w:r>
        <w:rPr>
          <w:lang w:val="sk-SK"/>
        </w:rPr>
        <w:t>: [  19.97375517 -100</w:t>
      </w:r>
      <w:r w:rsidRPr="00324110">
        <w:rPr>
          <w:lang w:val="sk-SK"/>
        </w:rPr>
        <w:t>]</w:t>
      </w:r>
    </w:p>
    <w:p w14:paraId="6E6597D4" w14:textId="3CB6F37D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-0.7764574059398142</w:t>
      </w:r>
    </w:p>
    <w:p w14:paraId="51A7E71D" w14:textId="031A954E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6AA2CAFA" wp14:editId="1584400E">
            <wp:extent cx="3777952" cy="2476500"/>
            <wp:effectExtent l="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9555" cy="24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7454" w14:textId="5403E6FF" w:rsidR="00324110" w:rsidRPr="004C0F77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34C1AF8F" wp14:editId="574056E8">
            <wp:extent cx="3906011" cy="3943350"/>
            <wp:effectExtent l="0" t="0" r="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3276" cy="39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14F0" w14:textId="7D9EE245" w:rsidR="004C0F77" w:rsidRDefault="004C0F77" w:rsidP="004C0F77">
      <w:pPr>
        <w:pStyle w:val="Nadpis1text"/>
        <w:rPr>
          <w:lang w:val="sk-SK"/>
        </w:rPr>
      </w:pPr>
      <w:r>
        <w:rPr>
          <w:lang w:val="sk-SK"/>
        </w:rPr>
        <w:lastRenderedPageBreak/>
        <w:t>Zakharov Function</w:t>
      </w:r>
    </w:p>
    <w:p w14:paraId="4165D71F" w14:textId="1FA678BF" w:rsidR="004C0F77" w:rsidRDefault="004C0F77" w:rsidP="004C0F77">
      <w:pPr>
        <w:pStyle w:val="Textprce"/>
        <w:rPr>
          <w:lang w:val="sk-SK"/>
        </w:rPr>
      </w:pPr>
      <w:r w:rsidRPr="004C0F77">
        <w:rPr>
          <w:noProof/>
          <w:lang w:val="en-US" w:eastAsia="en-US"/>
        </w:rPr>
        <w:drawing>
          <wp:inline distT="0" distB="0" distL="0" distR="0" wp14:anchorId="6B0727A7" wp14:editId="0C892F1A">
            <wp:extent cx="3810532" cy="857370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0156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[ 51.86824984 -27.24543573]</w:t>
      </w:r>
    </w:p>
    <w:p w14:paraId="5072FF9E" w14:textId="3424729D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3437.3054494549297</w:t>
      </w:r>
    </w:p>
    <w:p w14:paraId="754DC03B" w14:textId="2789BC7E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1DCC4227" wp14:editId="26D07E4B">
            <wp:extent cx="3152775" cy="2124454"/>
            <wp:effectExtent l="0" t="0" r="0" b="9525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1830" cy="214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FEEB" w14:textId="690C6397" w:rsidR="00324110" w:rsidRPr="004C0F77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1B558F4B" wp14:editId="0CEDB2A3">
            <wp:extent cx="3743325" cy="3863033"/>
            <wp:effectExtent l="0" t="0" r="0" b="4445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312" cy="387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8ACC" w14:textId="6755814A" w:rsidR="004C0F77" w:rsidRDefault="004C0F77" w:rsidP="004C0F77">
      <w:pPr>
        <w:pStyle w:val="Nadpis1text"/>
        <w:rPr>
          <w:lang w:val="sk-SK"/>
        </w:rPr>
      </w:pPr>
      <w:r w:rsidRPr="004C0F77">
        <w:rPr>
          <w:lang w:val="sk-SK"/>
        </w:rPr>
        <w:lastRenderedPageBreak/>
        <w:t>Sum of Different Powers Function</w:t>
      </w:r>
    </w:p>
    <w:p w14:paraId="564DDD61" w14:textId="0296F101" w:rsidR="004C0F77" w:rsidRDefault="004C0F77" w:rsidP="004C0F77">
      <w:pPr>
        <w:pStyle w:val="Textprce"/>
        <w:rPr>
          <w:lang w:val="sk-SK"/>
        </w:rPr>
      </w:pPr>
      <w:r w:rsidRPr="004C0F77">
        <w:rPr>
          <w:noProof/>
          <w:lang w:val="en-US" w:eastAsia="en-US"/>
        </w:rPr>
        <w:drawing>
          <wp:inline distT="0" distB="0" distL="0" distR="0" wp14:anchorId="2AB5D985" wp14:editId="1D668F5F">
            <wp:extent cx="1467055" cy="790685"/>
            <wp:effectExtent l="0" t="0" r="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AC1C" w14:textId="77777777" w:rsidR="00E05776" w:rsidRPr="00E05776" w:rsidRDefault="00E05776" w:rsidP="00E05776">
      <w:pPr>
        <w:pStyle w:val="Textprce"/>
        <w:rPr>
          <w:lang w:val="sk-SK"/>
        </w:rPr>
      </w:pPr>
      <w:r w:rsidRPr="00E05776">
        <w:rPr>
          <w:lang w:val="sk-SK"/>
        </w:rPr>
        <w:t xml:space="preserve">Best </w:t>
      </w:r>
      <w:proofErr w:type="spellStart"/>
      <w:r w:rsidRPr="00E05776">
        <w:rPr>
          <w:lang w:val="sk-SK"/>
        </w:rPr>
        <w:t>Solution</w:t>
      </w:r>
      <w:proofErr w:type="spellEnd"/>
      <w:r w:rsidRPr="00E05776">
        <w:rPr>
          <w:lang w:val="sk-SK"/>
        </w:rPr>
        <w:t>: [-23.99138899   1.18024345]</w:t>
      </w:r>
    </w:p>
    <w:p w14:paraId="54D5D972" w14:textId="3BA29F50" w:rsidR="004C0F77" w:rsidRDefault="00E05776" w:rsidP="00E05776">
      <w:pPr>
        <w:pStyle w:val="Textprce"/>
        <w:rPr>
          <w:lang w:val="sk-SK"/>
        </w:rPr>
      </w:pPr>
      <w:r w:rsidRPr="00E05776">
        <w:rPr>
          <w:lang w:val="sk-SK"/>
        </w:rPr>
        <w:t xml:space="preserve">Best </w:t>
      </w:r>
      <w:proofErr w:type="spellStart"/>
      <w:r w:rsidRPr="00E05776">
        <w:rPr>
          <w:lang w:val="sk-SK"/>
        </w:rPr>
        <w:t>Value</w:t>
      </w:r>
      <w:proofErr w:type="spellEnd"/>
      <w:r w:rsidRPr="00E05776">
        <w:rPr>
          <w:lang w:val="sk-SK"/>
        </w:rPr>
        <w:t>: 577.2307949410633</w:t>
      </w:r>
    </w:p>
    <w:p w14:paraId="68C692DB" w14:textId="6F1F16D5" w:rsidR="00E05776" w:rsidRDefault="00E05776" w:rsidP="00E05776">
      <w:pPr>
        <w:pStyle w:val="Textprce"/>
        <w:rPr>
          <w:lang w:val="sk-SK"/>
        </w:rPr>
      </w:pPr>
      <w:r w:rsidRPr="00E05776">
        <w:rPr>
          <w:lang w:val="sk-SK"/>
        </w:rPr>
        <w:drawing>
          <wp:inline distT="0" distB="0" distL="0" distR="0" wp14:anchorId="743D8FD4" wp14:editId="492A1972">
            <wp:extent cx="4054284" cy="2647950"/>
            <wp:effectExtent l="0" t="0" r="3810" b="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1675" cy="26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E337" w14:textId="226C5E2C" w:rsidR="00E05776" w:rsidRPr="004C0F77" w:rsidRDefault="00E05776" w:rsidP="00E05776">
      <w:pPr>
        <w:pStyle w:val="Textprce"/>
        <w:rPr>
          <w:lang w:val="sk-SK"/>
        </w:rPr>
      </w:pPr>
      <w:r w:rsidRPr="00E05776">
        <w:rPr>
          <w:lang w:val="sk-SK"/>
        </w:rPr>
        <w:drawing>
          <wp:inline distT="0" distB="0" distL="0" distR="0" wp14:anchorId="32657326" wp14:editId="1D9E1CDD">
            <wp:extent cx="3924300" cy="3924300"/>
            <wp:effectExtent l="0" t="0" r="0" b="0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D770" w14:textId="783549A1" w:rsidR="004C0F77" w:rsidRDefault="004C0F77" w:rsidP="004C0F77">
      <w:pPr>
        <w:pStyle w:val="Nadpis1text"/>
        <w:rPr>
          <w:lang w:val="sk-SK"/>
        </w:rPr>
      </w:pPr>
      <w:r w:rsidRPr="004C0F77">
        <w:rPr>
          <w:lang w:val="sk-SK"/>
        </w:rPr>
        <w:lastRenderedPageBreak/>
        <w:t>Three-Hump Camel Function</w:t>
      </w:r>
    </w:p>
    <w:p w14:paraId="73A85D65" w14:textId="00886AA5" w:rsidR="004C0F77" w:rsidRDefault="004C0F77" w:rsidP="004C0F77">
      <w:pPr>
        <w:pStyle w:val="Textprce"/>
        <w:rPr>
          <w:lang w:val="sk-SK"/>
        </w:rPr>
      </w:pPr>
    </w:p>
    <w:p w14:paraId="6E11ED03" w14:textId="176A2ED3" w:rsidR="004C0F77" w:rsidRDefault="004C0F77" w:rsidP="004C0F77">
      <w:pPr>
        <w:pStyle w:val="Textprce"/>
        <w:rPr>
          <w:lang w:val="sk-SK"/>
        </w:rPr>
      </w:pPr>
      <w:r w:rsidRPr="004C0F77">
        <w:rPr>
          <w:noProof/>
          <w:lang w:val="en-US" w:eastAsia="en-US"/>
        </w:rPr>
        <w:drawing>
          <wp:inline distT="0" distB="0" distL="0" distR="0" wp14:anchorId="7FD2629F" wp14:editId="1D553770">
            <wp:extent cx="2524477" cy="609685"/>
            <wp:effectExtent l="0" t="0" r="952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D02E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[0.03216035 1.25172646]</w:t>
      </w:r>
    </w:p>
    <w:p w14:paraId="5F931EFB" w14:textId="20A79294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1.6091425472282752</w:t>
      </w:r>
    </w:p>
    <w:p w14:paraId="57AF0CCF" w14:textId="200674B1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406910F1" wp14:editId="17E0A429">
            <wp:extent cx="3848100" cy="2606128"/>
            <wp:effectExtent l="0" t="0" r="0" b="381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4424" cy="26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BD4" w14:textId="2225407A" w:rsidR="00324110" w:rsidRPr="004C0F77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0A273DF9" wp14:editId="64D5DF3D">
            <wp:extent cx="3723612" cy="3752850"/>
            <wp:effectExtent l="0" t="0" r="0" b="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3226" cy="37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DFD6" w14:textId="0D779EA5" w:rsidR="004C0F77" w:rsidRDefault="004C0F77" w:rsidP="004C0F77">
      <w:pPr>
        <w:pStyle w:val="Nadpis1text"/>
        <w:rPr>
          <w:lang w:val="sk-SK"/>
        </w:rPr>
      </w:pPr>
      <w:r w:rsidRPr="004C0F77">
        <w:rPr>
          <w:lang w:val="sk-SK"/>
        </w:rPr>
        <w:lastRenderedPageBreak/>
        <w:t>Xin-She Yang Function</w:t>
      </w:r>
    </w:p>
    <w:p w14:paraId="410DD763" w14:textId="7BE223FD" w:rsidR="004C0F77" w:rsidRDefault="004C0F77" w:rsidP="004C0F77">
      <w:pPr>
        <w:pStyle w:val="Textprce"/>
        <w:rPr>
          <w:lang w:val="sk-SK"/>
        </w:rPr>
      </w:pPr>
      <w:r w:rsidRPr="004C0F77">
        <w:rPr>
          <w:noProof/>
          <w:lang w:val="en-US" w:eastAsia="en-US"/>
        </w:rPr>
        <w:drawing>
          <wp:inline distT="0" distB="0" distL="0" distR="0" wp14:anchorId="0CC06D1F" wp14:editId="4D27000D">
            <wp:extent cx="2676899" cy="504895"/>
            <wp:effectExtent l="0" t="0" r="9525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4A2B3F84" w14:textId="77777777" w:rsidR="00324110" w:rsidRP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Solution</w:t>
      </w:r>
      <w:proofErr w:type="spellEnd"/>
      <w:r w:rsidRPr="00324110">
        <w:rPr>
          <w:lang w:val="sk-SK"/>
        </w:rPr>
        <w:t>: [-15.92800396 -24.42901163]</w:t>
      </w:r>
    </w:p>
    <w:p w14:paraId="2D8B9247" w14:textId="77C7F866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t xml:space="preserve">Best </w:t>
      </w:r>
      <w:proofErr w:type="spellStart"/>
      <w:r w:rsidRPr="00324110">
        <w:rPr>
          <w:lang w:val="sk-SK"/>
        </w:rPr>
        <w:t>Value</w:t>
      </w:r>
      <w:proofErr w:type="spellEnd"/>
      <w:r w:rsidRPr="00324110">
        <w:rPr>
          <w:lang w:val="sk-SK"/>
        </w:rPr>
        <w:t>: 35.65343634033759</w:t>
      </w:r>
    </w:p>
    <w:p w14:paraId="4D91592A" w14:textId="77E56B00" w:rsidR="00324110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33F814B8" wp14:editId="720D00D2">
            <wp:extent cx="4095750" cy="2725373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6894" cy="27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E2CD" w14:textId="66509F09" w:rsidR="00324110" w:rsidRPr="004C0F77" w:rsidRDefault="00324110" w:rsidP="00324110">
      <w:pPr>
        <w:pStyle w:val="Textprce"/>
        <w:rPr>
          <w:lang w:val="sk-SK"/>
        </w:rPr>
      </w:pPr>
      <w:r w:rsidRPr="00324110">
        <w:rPr>
          <w:lang w:val="sk-SK"/>
        </w:rPr>
        <w:drawing>
          <wp:inline distT="0" distB="0" distL="0" distR="0" wp14:anchorId="3DF20312" wp14:editId="3DB73734">
            <wp:extent cx="3781425" cy="3878253"/>
            <wp:effectExtent l="0" t="0" r="0" b="8255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8869" cy="389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4110" w:rsidRPr="004C0F77" w:rsidSect="0056551F">
      <w:headerReference w:type="default" r:id="rId52"/>
      <w:footerReference w:type="even" r:id="rId53"/>
      <w:footerReference w:type="default" r:id="rId54"/>
      <w:footerReference w:type="first" r:id="rId55"/>
      <w:pgSz w:w="11906" w:h="16838" w:code="9"/>
      <w:pgMar w:top="1701" w:right="1134" w:bottom="1134" w:left="1134" w:header="851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65CBFA" w14:textId="77777777" w:rsidR="00AA64B6" w:rsidRDefault="00AA64B6" w:rsidP="0056551F">
      <w:r>
        <w:separator/>
      </w:r>
    </w:p>
  </w:endnote>
  <w:endnote w:type="continuationSeparator" w:id="0">
    <w:p w14:paraId="6C4A7AEE" w14:textId="77777777" w:rsidR="00AA64B6" w:rsidRDefault="00AA64B6" w:rsidP="005655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 Narrow">
    <w:altName w:val="Arial Narrow"/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8FECFC" w14:textId="4EE1EF04" w:rsidR="00F8587D" w:rsidRDefault="00F8587D">
    <w:pPr>
      <w:pStyle w:val="Zpat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5408" behindDoc="0" locked="0" layoutInCell="1" allowOverlap="1" wp14:anchorId="4C9B5654" wp14:editId="03D9AE9A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3810" b="0"/>
              <wp:wrapNone/>
              <wp:docPr id="9" name="Text Box 9" descr="Internal">
                <a:extLst xmlns:a="http://schemas.openxmlformats.org/drawingml/2006/main">
                  <a:ext uri="{5AE41FA2-C0FF-4470-9BD4-5FADCA87CBE2}">
                    <aclsh:classification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9BC3E88" w14:textId="25B7C7C4" w:rsidR="00F8587D" w:rsidRPr="00F8587D" w:rsidRDefault="00F8587D" w:rsidP="00F8587D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8587D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9B5654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alt="Internal" style="position:absolute;left:0;text-align:left;margin-left:0;margin-top:0;width:34.95pt;height:34.95pt;z-index:25166540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" filled="f" stroked="f">
              <v:textbox style="mso-fit-shape-to-text:t" inset="0,0,0,15pt">
                <w:txbxContent>
                  <w:p w14:paraId="59BC3E88" w14:textId="25B7C7C4" w:rsidR="00F8587D" w:rsidRPr="00F8587D" w:rsidRDefault="00F8587D" w:rsidP="00F8587D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6"/>
                        <w:szCs w:val="16"/>
                      </w:rPr>
                    </w:pPr>
                    <w:r w:rsidRPr="00F8587D">
                      <w:rPr>
                        <w:rFonts w:ascii="Arial" w:eastAsia="Arial" w:hAnsi="Arial" w:cs="Arial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0EB507" w14:textId="1DC69D46" w:rsidR="00F8587D" w:rsidRDefault="00F8587D">
    <w:pPr>
      <w:pStyle w:val="Zpat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6432" behindDoc="0" locked="0" layoutInCell="1" allowOverlap="1" wp14:anchorId="678C4E49" wp14:editId="506FB49C">
              <wp:simplePos x="1257300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3810" b="0"/>
              <wp:wrapNone/>
              <wp:docPr id="10" name="Text Box 10" descr="Internal">
                <a:extLst xmlns:a="http://schemas.openxmlformats.org/drawingml/2006/main">
                  <a:ext uri="{5AE41FA2-C0FF-4470-9BD4-5FADCA87CBE2}">
                    <aclsh:classification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474D44A" w14:textId="1100C179" w:rsidR="00F8587D" w:rsidRPr="00F8587D" w:rsidRDefault="00F8587D" w:rsidP="00F8587D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8587D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8C4E49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alt="Internal" style="position:absolute;left:0;text-align:left;margin-left:0;margin-top:0;width:34.95pt;height:34.95pt;z-index:251666432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" filled="f" stroked="f">
              <v:textbox style="mso-fit-shape-to-text:t" inset="0,0,0,15pt">
                <w:txbxContent>
                  <w:p w14:paraId="0474D44A" w14:textId="1100C179" w:rsidR="00F8587D" w:rsidRPr="00F8587D" w:rsidRDefault="00F8587D" w:rsidP="00F8587D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6"/>
                        <w:szCs w:val="16"/>
                      </w:rPr>
                    </w:pPr>
                    <w:r w:rsidRPr="00F8587D">
                      <w:rPr>
                        <w:rFonts w:ascii="Arial" w:eastAsia="Arial" w:hAnsi="Arial" w:cs="Arial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B65072" w14:textId="576009E1" w:rsidR="00F8587D" w:rsidRDefault="00F8587D">
    <w:pPr>
      <w:pStyle w:val="Zpat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4384" behindDoc="0" locked="0" layoutInCell="1" allowOverlap="1" wp14:anchorId="1A67D6CE" wp14:editId="1A91E49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3810" b="0"/>
              <wp:wrapNone/>
              <wp:docPr id="8" name="Text Box 8" descr="Internal">
                <a:extLst xmlns:a="http://schemas.openxmlformats.org/drawingml/2006/main">
                  <a:ext uri="{5AE41FA2-C0FF-4470-9BD4-5FADCA87CBE2}">
                    <aclsh:classification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B8FD19" w14:textId="06D28FA4" w:rsidR="00F8587D" w:rsidRPr="00F8587D" w:rsidRDefault="00F8587D" w:rsidP="00F8587D">
                          <w:pPr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8587D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67D6CE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Internal" style="position:absolute;left:0;text-align:left;margin-left:0;margin-top:0;width:34.95pt;height:34.95pt;z-index:25166438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" filled="f" stroked="f">
              <v:textbox style="mso-fit-shape-to-text:t" inset="0,0,0,15pt">
                <w:txbxContent>
                  <w:p w14:paraId="4FB8FD19" w14:textId="06D28FA4" w:rsidR="00F8587D" w:rsidRPr="00F8587D" w:rsidRDefault="00F8587D" w:rsidP="00F8587D">
                    <w:pPr>
                      <w:rPr>
                        <w:rFonts w:ascii="Arial" w:eastAsia="Arial" w:hAnsi="Arial" w:cs="Arial"/>
                        <w:noProof/>
                        <w:color w:val="000000"/>
                        <w:sz w:val="16"/>
                        <w:szCs w:val="16"/>
                      </w:rPr>
                    </w:pPr>
                    <w:r w:rsidRPr="00F8587D">
                      <w:rPr>
                        <w:rFonts w:ascii="Arial" w:eastAsia="Arial" w:hAnsi="Arial" w:cs="Arial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294AF1" w14:textId="77777777" w:rsidR="00AA64B6" w:rsidRDefault="00AA64B6" w:rsidP="0056551F">
      <w:r>
        <w:separator/>
      </w:r>
    </w:p>
  </w:footnote>
  <w:footnote w:type="continuationSeparator" w:id="0">
    <w:p w14:paraId="18B0C219" w14:textId="77777777" w:rsidR="00AA64B6" w:rsidRDefault="00AA64B6" w:rsidP="005655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501858" w14:textId="77777777" w:rsidR="009D6A2C" w:rsidRPr="0044149D" w:rsidRDefault="009D6A2C" w:rsidP="0044149D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404A25"/>
    <w:multiLevelType w:val="hybridMultilevel"/>
    <w:tmpl w:val="6CEE402E"/>
    <w:lvl w:ilvl="0" w:tplc="041B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D1E759C"/>
    <w:multiLevelType w:val="multilevel"/>
    <w:tmpl w:val="99BA0EBC"/>
    <w:lvl w:ilvl="0">
      <w:start w:val="1"/>
      <w:numFmt w:val="decimal"/>
      <w:pStyle w:val="Nadpis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Nadpis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Nadpis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Nadpis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Nadpis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Nadpis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3C0D0585"/>
    <w:multiLevelType w:val="hybridMultilevel"/>
    <w:tmpl w:val="F216C716"/>
    <w:lvl w:ilvl="0" w:tplc="041B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560F3B7C"/>
    <w:multiLevelType w:val="hybridMultilevel"/>
    <w:tmpl w:val="7F2E6EAC"/>
    <w:lvl w:ilvl="0" w:tplc="30B2A6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8AF0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2A92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DCCD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38A6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C2C9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8CCE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90B9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E0B6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5BD253A4"/>
    <w:multiLevelType w:val="hybridMultilevel"/>
    <w:tmpl w:val="EC400EC0"/>
    <w:lvl w:ilvl="0" w:tplc="041B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6" w15:restartNumberingAfterBreak="0">
    <w:nsid w:val="652E634B"/>
    <w:multiLevelType w:val="hybridMultilevel"/>
    <w:tmpl w:val="1982FFA8"/>
    <w:lvl w:ilvl="0" w:tplc="8B8633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E8C8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14E2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D2E9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78D7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EC7F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AA9B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46FB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A81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5AF2DA1"/>
    <w:multiLevelType w:val="hybridMultilevel"/>
    <w:tmpl w:val="7542C9E2"/>
    <w:lvl w:ilvl="0" w:tplc="C38A3E84">
      <w:start w:val="1"/>
      <w:numFmt w:val="upperRoman"/>
      <w:lvlText w:val="%1."/>
      <w:lvlJc w:val="left"/>
      <w:pPr>
        <w:ind w:left="720" w:hanging="360"/>
      </w:pPr>
      <w:rPr>
        <w:rFonts w:ascii="Times New Roman" w:hAnsi="Times New Roman" w:cs="Times New Roman" w:hint="default"/>
        <w:i w:val="0"/>
        <w:iC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750E05"/>
    <w:multiLevelType w:val="hybridMultilevel"/>
    <w:tmpl w:val="232479D2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434A1C"/>
    <w:multiLevelType w:val="hybridMultilevel"/>
    <w:tmpl w:val="5C2EE498"/>
    <w:lvl w:ilvl="0" w:tplc="207483CC">
      <w:start w:val="1"/>
      <w:numFmt w:val="upperRoman"/>
      <w:pStyle w:val="Obsah1"/>
      <w:lvlText w:val="%1"/>
      <w:lvlJc w:val="left"/>
      <w:pPr>
        <w:ind w:left="720" w:hanging="360"/>
      </w:pPr>
      <w:rPr>
        <w:rFonts w:ascii="Times New Roman" w:hAnsi="Times New Roman" w:cs="Times New Roman" w:hint="default"/>
        <w:b/>
        <w:i w:val="0"/>
        <w:iC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4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DF61B9"/>
    <w:multiLevelType w:val="hybridMultilevel"/>
    <w:tmpl w:val="40F434BA"/>
    <w:lvl w:ilvl="0" w:tplc="3F82CAAA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ascii="Times New Roman" w:hAnsi="Times New Roman" w:cs="Times New Roman"/>
        <w:i w:val="0"/>
        <w:iC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78DE3C73"/>
    <w:multiLevelType w:val="hybridMultilevel"/>
    <w:tmpl w:val="9EC0DACA"/>
    <w:lvl w:ilvl="0" w:tplc="08CCD892">
      <w:start w:val="1"/>
      <w:numFmt w:val="upperRoman"/>
      <w:pStyle w:val="st"/>
      <w:lvlText w:val="%1."/>
      <w:lvlJc w:val="left"/>
      <w:pPr>
        <w:ind w:left="360" w:hanging="360"/>
      </w:pPr>
      <w:rPr>
        <w:rFonts w:ascii="Times New Roman" w:hAnsi="Times New Roman" w:cs="Times New Roman" w:hint="default"/>
        <w:i w:val="0"/>
        <w:iC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9B77E1"/>
    <w:multiLevelType w:val="hybridMultilevel"/>
    <w:tmpl w:val="15AA9784"/>
    <w:lvl w:ilvl="0" w:tplc="2A485FB6">
      <w:start w:val="1"/>
      <w:numFmt w:val="lowerLetter"/>
      <w:pStyle w:val="Odstavecseseznamem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"/>
  </w:num>
  <w:num w:numId="3">
    <w:abstractNumId w:val="3"/>
  </w:num>
  <w:num w:numId="4">
    <w:abstractNumId w:val="10"/>
    <w:lvlOverride w:ilvl="0">
      <w:startOverride w:val="1"/>
    </w:lvlOverride>
  </w:num>
  <w:num w:numId="5">
    <w:abstractNumId w:val="7"/>
  </w:num>
  <w:num w:numId="6">
    <w:abstractNumId w:val="11"/>
  </w:num>
  <w:num w:numId="7">
    <w:abstractNumId w:val="9"/>
  </w:num>
  <w:num w:numId="8">
    <w:abstractNumId w:val="12"/>
  </w:num>
  <w:num w:numId="9">
    <w:abstractNumId w:val="8"/>
  </w:num>
  <w:num w:numId="10">
    <w:abstractNumId w:val="5"/>
  </w:num>
  <w:num w:numId="11">
    <w:abstractNumId w:val="0"/>
  </w:num>
  <w:num w:numId="12">
    <w:abstractNumId w:val="2"/>
  </w:num>
  <w:num w:numId="13">
    <w:abstractNumId w:val="4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B2C"/>
    <w:rsid w:val="000247AF"/>
    <w:rsid w:val="0002720C"/>
    <w:rsid w:val="0003450D"/>
    <w:rsid w:val="00052EC9"/>
    <w:rsid w:val="0005714F"/>
    <w:rsid w:val="00064BA0"/>
    <w:rsid w:val="00065CB9"/>
    <w:rsid w:val="000802CF"/>
    <w:rsid w:val="00086B48"/>
    <w:rsid w:val="000A361A"/>
    <w:rsid w:val="000A5332"/>
    <w:rsid w:val="000E038E"/>
    <w:rsid w:val="000F5544"/>
    <w:rsid w:val="001036D9"/>
    <w:rsid w:val="0010374C"/>
    <w:rsid w:val="0012039E"/>
    <w:rsid w:val="0016172F"/>
    <w:rsid w:val="00177745"/>
    <w:rsid w:val="001926CE"/>
    <w:rsid w:val="001B2F9E"/>
    <w:rsid w:val="001F4AA5"/>
    <w:rsid w:val="00217065"/>
    <w:rsid w:val="002563FD"/>
    <w:rsid w:val="0028006D"/>
    <w:rsid w:val="00284707"/>
    <w:rsid w:val="002C5DD9"/>
    <w:rsid w:val="00310B2C"/>
    <w:rsid w:val="00324110"/>
    <w:rsid w:val="00325E8E"/>
    <w:rsid w:val="003474A9"/>
    <w:rsid w:val="00347BB7"/>
    <w:rsid w:val="00351F9C"/>
    <w:rsid w:val="00360D75"/>
    <w:rsid w:val="0037709B"/>
    <w:rsid w:val="003938AE"/>
    <w:rsid w:val="003F3CFA"/>
    <w:rsid w:val="00406811"/>
    <w:rsid w:val="004177B1"/>
    <w:rsid w:val="0043038E"/>
    <w:rsid w:val="0044149D"/>
    <w:rsid w:val="0048356A"/>
    <w:rsid w:val="00484360"/>
    <w:rsid w:val="004851DF"/>
    <w:rsid w:val="004A5EDE"/>
    <w:rsid w:val="004B636C"/>
    <w:rsid w:val="004C0F77"/>
    <w:rsid w:val="004E0DD5"/>
    <w:rsid w:val="00511EC3"/>
    <w:rsid w:val="005274FA"/>
    <w:rsid w:val="0056551F"/>
    <w:rsid w:val="005826BD"/>
    <w:rsid w:val="00584416"/>
    <w:rsid w:val="00596CC8"/>
    <w:rsid w:val="00597398"/>
    <w:rsid w:val="005C742E"/>
    <w:rsid w:val="005D4073"/>
    <w:rsid w:val="005F2A40"/>
    <w:rsid w:val="005F417B"/>
    <w:rsid w:val="006218C9"/>
    <w:rsid w:val="006316F2"/>
    <w:rsid w:val="006364BC"/>
    <w:rsid w:val="00652D33"/>
    <w:rsid w:val="006635C5"/>
    <w:rsid w:val="006A05F3"/>
    <w:rsid w:val="006B7B99"/>
    <w:rsid w:val="006F012C"/>
    <w:rsid w:val="006F2EDD"/>
    <w:rsid w:val="006F7C76"/>
    <w:rsid w:val="00710845"/>
    <w:rsid w:val="00792131"/>
    <w:rsid w:val="007B198C"/>
    <w:rsid w:val="007B3905"/>
    <w:rsid w:val="007B5BF2"/>
    <w:rsid w:val="007D5E73"/>
    <w:rsid w:val="0080222F"/>
    <w:rsid w:val="008219A3"/>
    <w:rsid w:val="008362AD"/>
    <w:rsid w:val="008452DD"/>
    <w:rsid w:val="008464B0"/>
    <w:rsid w:val="00851F1B"/>
    <w:rsid w:val="00860D44"/>
    <w:rsid w:val="00871659"/>
    <w:rsid w:val="00891AA2"/>
    <w:rsid w:val="008A40AA"/>
    <w:rsid w:val="008D1A6F"/>
    <w:rsid w:val="008D6BED"/>
    <w:rsid w:val="008E56EE"/>
    <w:rsid w:val="00922413"/>
    <w:rsid w:val="0096510B"/>
    <w:rsid w:val="00966814"/>
    <w:rsid w:val="009771F4"/>
    <w:rsid w:val="009812D7"/>
    <w:rsid w:val="009978A7"/>
    <w:rsid w:val="009A5DCE"/>
    <w:rsid w:val="009A74FA"/>
    <w:rsid w:val="009B7761"/>
    <w:rsid w:val="009C68A1"/>
    <w:rsid w:val="009D6A2C"/>
    <w:rsid w:val="009E452F"/>
    <w:rsid w:val="009E48AE"/>
    <w:rsid w:val="009F50AE"/>
    <w:rsid w:val="009F7D64"/>
    <w:rsid w:val="00A04121"/>
    <w:rsid w:val="00A12722"/>
    <w:rsid w:val="00A1372D"/>
    <w:rsid w:val="00A30E16"/>
    <w:rsid w:val="00A356B1"/>
    <w:rsid w:val="00A6229D"/>
    <w:rsid w:val="00AA64B6"/>
    <w:rsid w:val="00AC1EF5"/>
    <w:rsid w:val="00AE0231"/>
    <w:rsid w:val="00AF36D9"/>
    <w:rsid w:val="00B216DE"/>
    <w:rsid w:val="00B34815"/>
    <w:rsid w:val="00B35828"/>
    <w:rsid w:val="00B65BCE"/>
    <w:rsid w:val="00BC7C2C"/>
    <w:rsid w:val="00C1690A"/>
    <w:rsid w:val="00C33473"/>
    <w:rsid w:val="00C37B54"/>
    <w:rsid w:val="00C46F66"/>
    <w:rsid w:val="00C6148D"/>
    <w:rsid w:val="00C93B39"/>
    <w:rsid w:val="00D2128A"/>
    <w:rsid w:val="00D509CB"/>
    <w:rsid w:val="00D607F9"/>
    <w:rsid w:val="00DB471E"/>
    <w:rsid w:val="00DD1CAD"/>
    <w:rsid w:val="00DF69BE"/>
    <w:rsid w:val="00E02C21"/>
    <w:rsid w:val="00E05776"/>
    <w:rsid w:val="00E16187"/>
    <w:rsid w:val="00E62A44"/>
    <w:rsid w:val="00E82ABA"/>
    <w:rsid w:val="00E95B85"/>
    <w:rsid w:val="00EB4B6D"/>
    <w:rsid w:val="00EE0F0D"/>
    <w:rsid w:val="00EE526C"/>
    <w:rsid w:val="00F143DA"/>
    <w:rsid w:val="00F23DFF"/>
    <w:rsid w:val="00F276DB"/>
    <w:rsid w:val="00F37F71"/>
    <w:rsid w:val="00F8587D"/>
    <w:rsid w:val="00F86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9AAB1"/>
  <w14:defaultImageDpi w14:val="330"/>
  <w15:chartTrackingRefBased/>
  <w15:docId w15:val="{15C95315-952A-4CA4-BCB3-1E8EA3449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44149D"/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Nadpis1">
    <w:name w:val="heading 1"/>
    <w:basedOn w:val="Normln"/>
    <w:next w:val="Normln"/>
    <w:link w:val="Nadpis1Char"/>
    <w:qFormat/>
    <w:rsid w:val="006F012C"/>
    <w:pPr>
      <w:keepNext/>
      <w:pageBreakBefore/>
      <w:numPr>
        <w:numId w:val="2"/>
      </w:numPr>
      <w:tabs>
        <w:tab w:val="left" w:pos="567"/>
      </w:tabs>
      <w:spacing w:after="120" w:line="360" w:lineRule="auto"/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6F012C"/>
    <w:pPr>
      <w:keepNext/>
      <w:numPr>
        <w:ilvl w:val="1"/>
        <w:numId w:val="2"/>
      </w:numPr>
      <w:tabs>
        <w:tab w:val="left" w:pos="851"/>
      </w:tabs>
      <w:spacing w:before="240" w:after="120" w:line="360" w:lineRule="auto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6F012C"/>
    <w:pPr>
      <w:keepNext/>
      <w:numPr>
        <w:ilvl w:val="2"/>
        <w:numId w:val="2"/>
      </w:numPr>
      <w:tabs>
        <w:tab w:val="left" w:pos="1134"/>
      </w:tabs>
      <w:spacing w:before="240" w:after="120" w:line="360" w:lineRule="auto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link w:val="Nadpis4Char"/>
    <w:qFormat/>
    <w:rsid w:val="006F012C"/>
    <w:pPr>
      <w:keepNext/>
      <w:numPr>
        <w:ilvl w:val="3"/>
        <w:numId w:val="2"/>
      </w:numPr>
      <w:spacing w:before="240" w:after="120" w:line="360" w:lineRule="auto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link w:val="Nadpis5Char"/>
    <w:rsid w:val="006F012C"/>
    <w:pPr>
      <w:numPr>
        <w:ilvl w:val="4"/>
        <w:numId w:val="2"/>
      </w:numPr>
      <w:spacing w:before="240" w:after="120" w:line="360" w:lineRule="auto"/>
      <w:outlineLvl w:val="4"/>
    </w:pPr>
  </w:style>
  <w:style w:type="paragraph" w:styleId="Nadpis6">
    <w:name w:val="heading 6"/>
    <w:aliases w:val="Nepoužívaný 6"/>
    <w:basedOn w:val="Normln"/>
    <w:next w:val="Normln"/>
    <w:link w:val="Nadpis6Char"/>
    <w:qFormat/>
    <w:rsid w:val="006F012C"/>
    <w:pPr>
      <w:numPr>
        <w:ilvl w:val="5"/>
        <w:numId w:val="2"/>
      </w:numPr>
      <w:spacing w:before="240" w:after="60" w:line="360" w:lineRule="auto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link w:val="Nadpis7Char"/>
    <w:qFormat/>
    <w:rsid w:val="006F012C"/>
    <w:pPr>
      <w:numPr>
        <w:ilvl w:val="6"/>
        <w:numId w:val="2"/>
      </w:numPr>
      <w:spacing w:before="240" w:after="60" w:line="360" w:lineRule="auto"/>
      <w:outlineLvl w:val="6"/>
    </w:pPr>
  </w:style>
  <w:style w:type="paragraph" w:styleId="Nadpis8">
    <w:name w:val="heading 8"/>
    <w:aliases w:val="Nepoužívaný 8"/>
    <w:basedOn w:val="Normln"/>
    <w:next w:val="Normln"/>
    <w:link w:val="Nadpis8Char"/>
    <w:qFormat/>
    <w:rsid w:val="006F012C"/>
    <w:pPr>
      <w:numPr>
        <w:ilvl w:val="7"/>
        <w:numId w:val="2"/>
      </w:numPr>
      <w:spacing w:before="240" w:after="60" w:line="360" w:lineRule="auto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link w:val="Nadpis9Char"/>
    <w:qFormat/>
    <w:rsid w:val="006F012C"/>
    <w:pPr>
      <w:numPr>
        <w:ilvl w:val="8"/>
        <w:numId w:val="2"/>
      </w:numPr>
      <w:spacing w:before="240" w:after="60" w:line="360" w:lineRule="auto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sid w:val="00F276DB"/>
    <w:rPr>
      <w:color w:val="808080"/>
    </w:rPr>
  </w:style>
  <w:style w:type="character" w:customStyle="1" w:styleId="Styl1ablona">
    <w:name w:val="Styl1_šablona"/>
    <w:basedOn w:val="Standardnpsmoodstavce"/>
    <w:uiPriority w:val="1"/>
    <w:rsid w:val="00F276DB"/>
    <w:rPr>
      <w:rFonts w:ascii="Arial Narrow" w:hAnsi="Arial Narrow"/>
      <w:sz w:val="32"/>
    </w:rPr>
  </w:style>
  <w:style w:type="paragraph" w:styleId="Zhlav">
    <w:name w:val="header"/>
    <w:basedOn w:val="Normln"/>
    <w:link w:val="ZhlavChar"/>
    <w:uiPriority w:val="99"/>
    <w:unhideWhenUsed/>
    <w:rsid w:val="0056551F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56551F"/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Zpat">
    <w:name w:val="footer"/>
    <w:basedOn w:val="Normln"/>
    <w:link w:val="ZpatChar"/>
    <w:uiPriority w:val="99"/>
    <w:unhideWhenUsed/>
    <w:rsid w:val="0056551F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56551F"/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Nzev">
    <w:name w:val="Title"/>
    <w:basedOn w:val="Normln"/>
    <w:next w:val="Normln"/>
    <w:link w:val="NzevChar"/>
    <w:qFormat/>
    <w:rsid w:val="005C742E"/>
    <w:pPr>
      <w:pageBreakBefore/>
      <w:spacing w:after="120" w:line="360" w:lineRule="auto"/>
      <w:jc w:val="left"/>
    </w:pPr>
    <w:rPr>
      <w:b/>
      <w:bCs/>
      <w:caps/>
      <w:kern w:val="28"/>
      <w:sz w:val="28"/>
      <w:szCs w:val="28"/>
    </w:rPr>
  </w:style>
  <w:style w:type="character" w:customStyle="1" w:styleId="NzevChar">
    <w:name w:val="Název Char"/>
    <w:basedOn w:val="Standardnpsmoodstavce"/>
    <w:link w:val="Nzev"/>
    <w:rsid w:val="005C742E"/>
    <w:rPr>
      <w:rFonts w:ascii="Times New Roman" w:eastAsia="Times New Roman" w:hAnsi="Times New Roman" w:cs="Times New Roman"/>
      <w:b/>
      <w:bCs/>
      <w:caps/>
      <w:kern w:val="28"/>
      <w:sz w:val="28"/>
      <w:szCs w:val="28"/>
      <w:lang w:eastAsia="cs-CZ"/>
    </w:rPr>
  </w:style>
  <w:style w:type="character" w:customStyle="1" w:styleId="Pokec">
    <w:name w:val="Pokec"/>
    <w:basedOn w:val="Standardnpsmoodstavce"/>
    <w:rsid w:val="005C742E"/>
    <w:rPr>
      <w:color w:val="FF0000"/>
      <w:sz w:val="24"/>
      <w14:shadow w14:blurRad="0" w14:dist="25400" w14:dir="13500000" w14:sx="0" w14:sy="0" w14:kx="0" w14:ky="0" w14:algn="none">
        <w14:srgbClr w14:val="000000">
          <w14:alpha w14:val="50000"/>
        </w14:srgbClr>
      </w14:shadow>
      <w14:textOutline w14:w="9525" w14:cap="flat" w14:cmpd="sng" w14:algn="ctr">
        <w14:solidFill>
          <w14:schemeClr w14:val="bg1">
            <w14:alpha w14:val="50000"/>
            <w14:lumMod w14:val="75000"/>
          </w14:schemeClr>
        </w14:solidFill>
        <w14:prstDash w14:val="solid"/>
        <w14:round/>
      </w14:textOutline>
    </w:rPr>
  </w:style>
  <w:style w:type="paragraph" w:customStyle="1" w:styleId="Abstraktabstract">
    <w:name w:val="Abstrakt/abstract"/>
    <w:basedOn w:val="Nzev"/>
    <w:link w:val="AbstraktabstractChar"/>
    <w:qFormat/>
    <w:rsid w:val="008219A3"/>
    <w:pPr>
      <w:pageBreakBefore w:val="0"/>
    </w:pPr>
  </w:style>
  <w:style w:type="paragraph" w:customStyle="1" w:styleId="Abstraktabstracttext">
    <w:name w:val="Abstrakt/abstract text"/>
    <w:basedOn w:val="Normln"/>
    <w:link w:val="AbstraktabstracttextChar"/>
    <w:qFormat/>
    <w:rsid w:val="005C742E"/>
    <w:pPr>
      <w:spacing w:after="120" w:line="360" w:lineRule="auto"/>
    </w:pPr>
  </w:style>
  <w:style w:type="character" w:customStyle="1" w:styleId="AbstraktabstractChar">
    <w:name w:val="Abstrakt/abstract Char"/>
    <w:basedOn w:val="NzevChar"/>
    <w:link w:val="Abstraktabstract"/>
    <w:rsid w:val="008219A3"/>
    <w:rPr>
      <w:rFonts w:ascii="Times New Roman" w:eastAsia="Times New Roman" w:hAnsi="Times New Roman" w:cs="Times New Roman"/>
      <w:b/>
      <w:bCs/>
      <w:caps/>
      <w:kern w:val="28"/>
      <w:sz w:val="28"/>
      <w:szCs w:val="28"/>
      <w:lang w:eastAsia="cs-CZ"/>
    </w:rPr>
  </w:style>
  <w:style w:type="paragraph" w:customStyle="1" w:styleId="Obsahcontents">
    <w:name w:val="Obsah/contents"/>
    <w:basedOn w:val="Normln"/>
    <w:next w:val="Normln"/>
    <w:rsid w:val="005F417B"/>
    <w:pPr>
      <w:spacing w:after="180" w:line="360" w:lineRule="auto"/>
      <w:jc w:val="left"/>
      <w:outlineLvl w:val="0"/>
    </w:pPr>
    <w:rPr>
      <w:b/>
      <w:bCs/>
      <w:caps/>
      <w:sz w:val="28"/>
      <w:szCs w:val="28"/>
    </w:rPr>
  </w:style>
  <w:style w:type="character" w:customStyle="1" w:styleId="AbstraktabstracttextChar">
    <w:name w:val="Abstrakt/abstract text Char"/>
    <w:basedOn w:val="Standardnpsmoodstavce"/>
    <w:link w:val="Abstraktabstracttext"/>
    <w:rsid w:val="005C742E"/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vodzvrintroductionconclusion">
    <w:name w:val="Úvod+závěr/introduction+conclusion"/>
    <w:basedOn w:val="Normln"/>
    <w:next w:val="Textprce"/>
    <w:link w:val="vodzvrintroductionconclusionChar"/>
    <w:qFormat/>
    <w:rsid w:val="0096510B"/>
    <w:pPr>
      <w:pageBreakBefore/>
      <w:spacing w:after="120" w:line="360" w:lineRule="auto"/>
      <w:jc w:val="left"/>
      <w:outlineLvl w:val="0"/>
    </w:pPr>
    <w:rPr>
      <w:b/>
      <w:bCs/>
      <w:caps/>
      <w:sz w:val="28"/>
      <w:szCs w:val="28"/>
    </w:rPr>
  </w:style>
  <w:style w:type="paragraph" w:customStyle="1" w:styleId="Textprce">
    <w:name w:val="Text práce"/>
    <w:basedOn w:val="Normln"/>
    <w:link w:val="TextprceChar"/>
    <w:qFormat/>
    <w:rsid w:val="0096510B"/>
    <w:pPr>
      <w:spacing w:after="120" w:line="360" w:lineRule="auto"/>
    </w:pPr>
    <w:rPr>
      <w:color w:val="000000" w:themeColor="text1"/>
    </w:rPr>
  </w:style>
  <w:style w:type="paragraph" w:styleId="Zkladntext">
    <w:name w:val="Body Text"/>
    <w:basedOn w:val="Normln"/>
    <w:link w:val="ZkladntextChar"/>
    <w:semiHidden/>
    <w:rsid w:val="006F012C"/>
    <w:pPr>
      <w:spacing w:before="60" w:after="60"/>
      <w:jc w:val="center"/>
    </w:pPr>
    <w:rPr>
      <w:b/>
      <w:bCs/>
    </w:rPr>
  </w:style>
  <w:style w:type="character" w:customStyle="1" w:styleId="TextprceChar">
    <w:name w:val="Text práce Char"/>
    <w:basedOn w:val="Standardnpsmoodstavce"/>
    <w:link w:val="Textprce"/>
    <w:rsid w:val="0096510B"/>
    <w:rPr>
      <w:rFonts w:ascii="Times New Roman" w:eastAsia="Times New Roman" w:hAnsi="Times New Roman" w:cs="Times New Roman"/>
      <w:color w:val="000000" w:themeColor="text1"/>
      <w:sz w:val="24"/>
      <w:szCs w:val="24"/>
      <w:lang w:eastAsia="cs-CZ"/>
    </w:rPr>
  </w:style>
  <w:style w:type="character" w:customStyle="1" w:styleId="ZkladntextChar">
    <w:name w:val="Základní text Char"/>
    <w:basedOn w:val="Standardnpsmoodstavce"/>
    <w:link w:val="Zkladntext"/>
    <w:semiHidden/>
    <w:rsid w:val="006F012C"/>
    <w:rPr>
      <w:rFonts w:ascii="Times New Roman" w:eastAsia="Times New Roman" w:hAnsi="Times New Roman" w:cs="Times New Roman"/>
      <w:b/>
      <w:bCs/>
      <w:sz w:val="24"/>
      <w:szCs w:val="24"/>
      <w:lang w:eastAsia="cs-CZ"/>
    </w:rPr>
  </w:style>
  <w:style w:type="paragraph" w:customStyle="1" w:styleId="st">
    <w:name w:val="Část"/>
    <w:basedOn w:val="Normln"/>
    <w:next w:val="Normln"/>
    <w:rsid w:val="00065CB9"/>
    <w:pPr>
      <w:pageBreakBefore/>
      <w:numPr>
        <w:numId w:val="6"/>
      </w:numPr>
      <w:spacing w:before="6000" w:line="360" w:lineRule="auto"/>
      <w:ind w:left="0" w:firstLine="0"/>
      <w:jc w:val="left"/>
      <w:outlineLvl w:val="0"/>
    </w:pPr>
    <w:rPr>
      <w:b/>
      <w:bCs/>
      <w:caps/>
      <w:sz w:val="36"/>
      <w:szCs w:val="28"/>
    </w:rPr>
  </w:style>
  <w:style w:type="paragraph" w:customStyle="1" w:styleId="st-slice">
    <w:name w:val="Část-číslice"/>
    <w:basedOn w:val="st"/>
    <w:rsid w:val="00F143DA"/>
    <w:pPr>
      <w:numPr>
        <w:numId w:val="1"/>
      </w:numPr>
      <w:jc w:val="right"/>
    </w:pPr>
  </w:style>
  <w:style w:type="character" w:customStyle="1" w:styleId="Nadpis1Char">
    <w:name w:val="Nadpis 1 Char"/>
    <w:basedOn w:val="Standardnpsmoodstavce"/>
    <w:link w:val="Nadpis1"/>
    <w:rsid w:val="006F012C"/>
    <w:rPr>
      <w:rFonts w:ascii="Times New Roman" w:eastAsia="Times New Roman" w:hAnsi="Times New Roman" w:cs="Times New Roman"/>
      <w:b/>
      <w:bCs/>
      <w:caps/>
      <w:kern w:val="28"/>
      <w:sz w:val="28"/>
      <w:szCs w:val="28"/>
      <w:lang w:eastAsia="cs-CZ"/>
    </w:rPr>
  </w:style>
  <w:style w:type="character" w:customStyle="1" w:styleId="Nadpis2Char">
    <w:name w:val="Nadpis 2 Char"/>
    <w:basedOn w:val="Standardnpsmoodstavce"/>
    <w:link w:val="Nadpis2"/>
    <w:rsid w:val="006F012C"/>
    <w:rPr>
      <w:rFonts w:ascii="Times New Roman" w:eastAsia="Times New Roman" w:hAnsi="Times New Roman" w:cs="Times New Roman"/>
      <w:b/>
      <w:bCs/>
      <w:sz w:val="28"/>
      <w:szCs w:val="28"/>
      <w:lang w:eastAsia="cs-CZ"/>
    </w:rPr>
  </w:style>
  <w:style w:type="character" w:customStyle="1" w:styleId="Nadpis3Char">
    <w:name w:val="Nadpis 3 Char"/>
    <w:basedOn w:val="Standardnpsmoodstavce"/>
    <w:link w:val="Nadpis3"/>
    <w:rsid w:val="006F012C"/>
    <w:rPr>
      <w:rFonts w:ascii="Times New Roman" w:eastAsia="Times New Roman" w:hAnsi="Times New Roman" w:cs="Times New Roman"/>
      <w:b/>
      <w:bCs/>
      <w:sz w:val="24"/>
      <w:szCs w:val="24"/>
      <w:lang w:eastAsia="cs-CZ"/>
    </w:rPr>
  </w:style>
  <w:style w:type="character" w:customStyle="1" w:styleId="Nadpis4Char">
    <w:name w:val="Nadpis 4 Char"/>
    <w:basedOn w:val="Standardnpsmoodstavce"/>
    <w:link w:val="Nadpis4"/>
    <w:rsid w:val="006F012C"/>
    <w:rPr>
      <w:rFonts w:ascii="Times New Roman" w:eastAsia="Times New Roman" w:hAnsi="Times New Roman" w:cs="Times New Roman"/>
      <w:b/>
      <w:bCs/>
      <w:i/>
      <w:iCs/>
      <w:sz w:val="24"/>
      <w:szCs w:val="24"/>
      <w:lang w:eastAsia="cs-CZ"/>
    </w:rPr>
  </w:style>
  <w:style w:type="character" w:customStyle="1" w:styleId="Nadpis5Char">
    <w:name w:val="Nadpis 5 Char"/>
    <w:aliases w:val="Nepoužívaný 5 Char"/>
    <w:basedOn w:val="Standardnpsmoodstavce"/>
    <w:link w:val="Nadpis5"/>
    <w:rsid w:val="006F012C"/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customStyle="1" w:styleId="Nadpis6Char">
    <w:name w:val="Nadpis 6 Char"/>
    <w:aliases w:val="Nepoužívaný 6 Char"/>
    <w:basedOn w:val="Standardnpsmoodstavce"/>
    <w:link w:val="Nadpis6"/>
    <w:rsid w:val="006F012C"/>
    <w:rPr>
      <w:rFonts w:ascii="Times New Roman" w:eastAsia="Times New Roman" w:hAnsi="Times New Roman" w:cs="Times New Roman"/>
      <w:i/>
      <w:iCs/>
      <w:lang w:eastAsia="cs-CZ"/>
    </w:rPr>
  </w:style>
  <w:style w:type="character" w:customStyle="1" w:styleId="Nadpis7Char">
    <w:name w:val="Nadpis 7 Char"/>
    <w:aliases w:val="Nepoužívaný 7 Char"/>
    <w:basedOn w:val="Standardnpsmoodstavce"/>
    <w:link w:val="Nadpis7"/>
    <w:rsid w:val="006F012C"/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customStyle="1" w:styleId="Nadpis8Char">
    <w:name w:val="Nadpis 8 Char"/>
    <w:aliases w:val="Nepoužívaný 8 Char"/>
    <w:basedOn w:val="Standardnpsmoodstavce"/>
    <w:link w:val="Nadpis8"/>
    <w:rsid w:val="006F012C"/>
    <w:rPr>
      <w:rFonts w:ascii="Times New Roman" w:eastAsia="Times New Roman" w:hAnsi="Times New Roman" w:cs="Times New Roman"/>
      <w:i/>
      <w:iCs/>
      <w:sz w:val="24"/>
      <w:szCs w:val="24"/>
      <w:lang w:eastAsia="cs-CZ"/>
    </w:rPr>
  </w:style>
  <w:style w:type="character" w:customStyle="1" w:styleId="Nadpis9Char">
    <w:name w:val="Nadpis 9 Char"/>
    <w:aliases w:val="Nepoužívaný 9 Char"/>
    <w:basedOn w:val="Standardnpsmoodstavce"/>
    <w:link w:val="Nadpis9"/>
    <w:rsid w:val="006F012C"/>
    <w:rPr>
      <w:rFonts w:ascii="Times New Roman" w:eastAsia="Times New Roman" w:hAnsi="Times New Roman" w:cs="Times New Roman"/>
      <w:b/>
      <w:bCs/>
      <w:i/>
      <w:iCs/>
      <w:sz w:val="18"/>
      <w:szCs w:val="18"/>
      <w:lang w:eastAsia="cs-CZ"/>
    </w:rPr>
  </w:style>
  <w:style w:type="paragraph" w:customStyle="1" w:styleId="Nadpis1text">
    <w:name w:val="Nadpis 1_text"/>
    <w:basedOn w:val="Nadpis1"/>
    <w:next w:val="Textprce"/>
    <w:link w:val="Nadpis1textChar"/>
    <w:qFormat/>
    <w:rsid w:val="006F012C"/>
  </w:style>
  <w:style w:type="paragraph" w:customStyle="1" w:styleId="Nadpis2text">
    <w:name w:val="Nadpis 2_text"/>
    <w:basedOn w:val="Nadpis2"/>
    <w:next w:val="Textprce"/>
    <w:link w:val="Nadpis2textChar"/>
    <w:qFormat/>
    <w:rsid w:val="006F012C"/>
  </w:style>
  <w:style w:type="character" w:customStyle="1" w:styleId="Nadpis1textChar">
    <w:name w:val="Nadpis 1_text Char"/>
    <w:basedOn w:val="Nadpis1Char"/>
    <w:link w:val="Nadpis1text"/>
    <w:rsid w:val="006F012C"/>
    <w:rPr>
      <w:rFonts w:ascii="Times New Roman" w:eastAsia="Times New Roman" w:hAnsi="Times New Roman" w:cs="Times New Roman"/>
      <w:b/>
      <w:bCs/>
      <w:caps/>
      <w:kern w:val="28"/>
      <w:sz w:val="28"/>
      <w:szCs w:val="28"/>
      <w:lang w:eastAsia="cs-CZ"/>
    </w:rPr>
  </w:style>
  <w:style w:type="paragraph" w:customStyle="1" w:styleId="Nadpis3text">
    <w:name w:val="Nadpis 3_text"/>
    <w:basedOn w:val="Nadpis3"/>
    <w:next w:val="Textprce"/>
    <w:link w:val="Nadpis3textChar"/>
    <w:qFormat/>
    <w:rsid w:val="006F012C"/>
  </w:style>
  <w:style w:type="character" w:customStyle="1" w:styleId="Nadpis2textChar">
    <w:name w:val="Nadpis 2_text Char"/>
    <w:basedOn w:val="Nadpis2Char"/>
    <w:link w:val="Nadpis2text"/>
    <w:rsid w:val="006F012C"/>
    <w:rPr>
      <w:rFonts w:ascii="Times New Roman" w:eastAsia="Times New Roman" w:hAnsi="Times New Roman" w:cs="Times New Roman"/>
      <w:b/>
      <w:bCs/>
      <w:sz w:val="28"/>
      <w:szCs w:val="28"/>
      <w:lang w:eastAsia="cs-CZ"/>
    </w:rPr>
  </w:style>
  <w:style w:type="character" w:customStyle="1" w:styleId="Nadpis3textChar">
    <w:name w:val="Nadpis 3_text Char"/>
    <w:basedOn w:val="Nadpis3Char"/>
    <w:link w:val="Nadpis3text"/>
    <w:rsid w:val="006F012C"/>
    <w:rPr>
      <w:rFonts w:ascii="Times New Roman" w:eastAsia="Times New Roman" w:hAnsi="Times New Roman" w:cs="Times New Roman"/>
      <w:b/>
      <w:bCs/>
      <w:sz w:val="24"/>
      <w:szCs w:val="24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9F7D64"/>
    <w:pPr>
      <w:numPr>
        <w:numId w:val="7"/>
      </w:numPr>
      <w:tabs>
        <w:tab w:val="right" w:leader="dot" w:pos="8777"/>
      </w:tabs>
      <w:spacing w:before="120" w:after="120"/>
      <w:ind w:left="397" w:right="567" w:hanging="397"/>
      <w:jc w:val="left"/>
      <w:outlineLvl w:val="0"/>
    </w:pPr>
    <w:rPr>
      <w:b/>
      <w:caps/>
    </w:rPr>
  </w:style>
  <w:style w:type="paragraph" w:styleId="Obsah2">
    <w:name w:val="toc 2"/>
    <w:basedOn w:val="Normln"/>
    <w:next w:val="Normln"/>
    <w:autoRedefine/>
    <w:uiPriority w:val="39"/>
    <w:unhideWhenUsed/>
    <w:rsid w:val="00A356B1"/>
    <w:pPr>
      <w:tabs>
        <w:tab w:val="right" w:leader="dot" w:pos="8777"/>
      </w:tabs>
      <w:spacing w:before="120" w:after="120"/>
      <w:ind w:left="567" w:right="567" w:hanging="567"/>
      <w:jc w:val="left"/>
      <w:outlineLvl w:val="0"/>
    </w:pPr>
    <w:rPr>
      <w:b/>
      <w:caps/>
    </w:rPr>
  </w:style>
  <w:style w:type="paragraph" w:styleId="Obsah3">
    <w:name w:val="toc 3"/>
    <w:basedOn w:val="Normln"/>
    <w:next w:val="Normln"/>
    <w:autoRedefine/>
    <w:uiPriority w:val="39"/>
    <w:unhideWhenUsed/>
    <w:rsid w:val="000A5332"/>
    <w:pPr>
      <w:tabs>
        <w:tab w:val="right" w:leader="dot" w:pos="8777"/>
      </w:tabs>
      <w:spacing w:before="120" w:after="120"/>
      <w:ind w:left="993" w:right="567" w:hanging="709"/>
      <w:jc w:val="left"/>
      <w:outlineLvl w:val="2"/>
    </w:pPr>
    <w:rPr>
      <w:smallCaps/>
    </w:rPr>
  </w:style>
  <w:style w:type="character" w:styleId="Hypertextovodkaz">
    <w:name w:val="Hyperlink"/>
    <w:basedOn w:val="Standardnpsmoodstavce"/>
    <w:uiPriority w:val="99"/>
    <w:unhideWhenUsed/>
    <w:rsid w:val="00AF36D9"/>
    <w:rPr>
      <w:color w:val="auto"/>
      <w:u w:val="single"/>
    </w:rPr>
  </w:style>
  <w:style w:type="paragraph" w:customStyle="1" w:styleId="Plohaattachment">
    <w:name w:val="Příloha/attachment"/>
    <w:basedOn w:val="vodzvrintroductionconclusion"/>
    <w:next w:val="Textprce"/>
    <w:link w:val="PlohaattachmentChar"/>
    <w:qFormat/>
    <w:rsid w:val="00DF69BE"/>
  </w:style>
  <w:style w:type="character" w:customStyle="1" w:styleId="vodzvrintroductionconclusionChar">
    <w:name w:val="Úvod+závěr/introduction+conclusion Char"/>
    <w:basedOn w:val="Standardnpsmoodstavce"/>
    <w:link w:val="vodzvrintroductionconclusion"/>
    <w:rsid w:val="00DF69BE"/>
    <w:rPr>
      <w:rFonts w:ascii="Times New Roman" w:eastAsia="Times New Roman" w:hAnsi="Times New Roman" w:cs="Times New Roman"/>
      <w:b/>
      <w:bCs/>
      <w:caps/>
      <w:sz w:val="28"/>
      <w:szCs w:val="28"/>
      <w:lang w:eastAsia="cs-CZ"/>
    </w:rPr>
  </w:style>
  <w:style w:type="character" w:customStyle="1" w:styleId="PlohaattachmentChar">
    <w:name w:val="Příloha/attachment Char"/>
    <w:basedOn w:val="vodzvrintroductionconclusionChar"/>
    <w:link w:val="Plohaattachment"/>
    <w:rsid w:val="00DF69BE"/>
    <w:rPr>
      <w:rFonts w:ascii="Times New Roman" w:eastAsia="Times New Roman" w:hAnsi="Times New Roman" w:cs="Times New Roman"/>
      <w:b/>
      <w:bCs/>
      <w:caps/>
      <w:sz w:val="28"/>
      <w:szCs w:val="28"/>
      <w:lang w:eastAsia="cs-CZ"/>
    </w:rPr>
  </w:style>
  <w:style w:type="paragraph" w:styleId="Nadpisobsahu">
    <w:name w:val="TOC Heading"/>
    <w:basedOn w:val="Nadpis1"/>
    <w:next w:val="Normln"/>
    <w:uiPriority w:val="39"/>
    <w:unhideWhenUsed/>
    <w:rsid w:val="0010374C"/>
    <w:pPr>
      <w:keepLines/>
      <w:pageBreakBefore w:val="0"/>
      <w:numPr>
        <w:numId w:val="0"/>
      </w:numPr>
      <w:tabs>
        <w:tab w:val="clear" w:pos="567"/>
      </w:tabs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kern w:val="0"/>
      <w:sz w:val="32"/>
      <w:szCs w:val="32"/>
    </w:rPr>
  </w:style>
  <w:style w:type="paragraph" w:customStyle="1" w:styleId="Obsah1st">
    <w:name w:val="Obsah 1_část"/>
    <w:basedOn w:val="Obsah1"/>
    <w:qFormat/>
    <w:rsid w:val="00B34815"/>
    <w:pPr>
      <w:ind w:left="340" w:hanging="340"/>
    </w:pPr>
    <w:rPr>
      <w:rFonts w:eastAsiaTheme="minorEastAsia" w:cstheme="minorBidi"/>
      <w:b w:val="0"/>
      <w:caps w:val="0"/>
      <w:noProof/>
      <w:szCs w:val="22"/>
    </w:rPr>
  </w:style>
  <w:style w:type="paragraph" w:styleId="Titulek">
    <w:name w:val="caption"/>
    <w:aliases w:val="Titulek/caption"/>
    <w:basedOn w:val="Textprce"/>
    <w:next w:val="Textprce"/>
    <w:uiPriority w:val="35"/>
    <w:unhideWhenUsed/>
    <w:qFormat/>
    <w:rsid w:val="0002720C"/>
    <w:pPr>
      <w:spacing w:before="120" w:line="240" w:lineRule="auto"/>
      <w:jc w:val="center"/>
    </w:pPr>
    <w:rPr>
      <w:iCs/>
      <w:szCs w:val="18"/>
    </w:rPr>
  </w:style>
  <w:style w:type="paragraph" w:styleId="Obsah4">
    <w:name w:val="toc 4"/>
    <w:basedOn w:val="Normln"/>
    <w:next w:val="Normln"/>
    <w:autoRedefine/>
    <w:uiPriority w:val="39"/>
    <w:unhideWhenUsed/>
    <w:rsid w:val="00B34815"/>
    <w:pPr>
      <w:ind w:left="1418" w:right="567" w:hanging="851"/>
      <w:jc w:val="left"/>
    </w:pPr>
  </w:style>
  <w:style w:type="paragraph" w:styleId="Seznamobrzk">
    <w:name w:val="table of figures"/>
    <w:basedOn w:val="Normln"/>
    <w:next w:val="Normln"/>
    <w:uiPriority w:val="99"/>
    <w:unhideWhenUsed/>
    <w:rsid w:val="007D5E73"/>
    <w:pPr>
      <w:spacing w:before="120" w:after="120"/>
    </w:pPr>
  </w:style>
  <w:style w:type="paragraph" w:styleId="Odstavecseseznamem">
    <w:name w:val="List Paragraph"/>
    <w:basedOn w:val="Textprce"/>
    <w:uiPriority w:val="34"/>
    <w:qFormat/>
    <w:rsid w:val="00C93B39"/>
    <w:pPr>
      <w:numPr>
        <w:numId w:val="8"/>
      </w:numPr>
      <w:ind w:left="567" w:hanging="35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1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75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29627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3856170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112721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05407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3656854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98871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68993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83494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70379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87343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232001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65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2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0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282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11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83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995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21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24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8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8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442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81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7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461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113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6346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758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359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734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0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49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225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rabinova\Documents\Vlastn&#237;%20&#353;ablony%20Office\sablona_UTB.dotx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6FBE81-CC69-4E4F-8071-70318042D618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6006a9c5-d130-408c-bc8e-3b5ecdb17aa0}" enabled="1" method="Standard" siteId="{8d4b558f-7b2e-40ba-ad1f-e04d79e6265a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sablona_UTB.dotx</Template>
  <TotalTime>316</TotalTime>
  <Pages>15</Pages>
  <Words>216</Words>
  <Characters>1235</Characters>
  <Application>Microsoft Office Word</Application>
  <DocSecurity>0</DocSecurity>
  <Lines>10</Lines>
  <Paragraphs>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Šablona -- Závěrečná práce</vt:lpstr>
      <vt:lpstr>Šablona -- Závěrečná práce</vt:lpstr>
    </vt:vector>
  </TitlesOfParts>
  <Company>K.UTB Zlín</Company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-- Závěrečná práce</dc:title>
  <dc:subject/>
  <dc:creator>Světlana Hrabinová</dc:creator>
  <cp:keywords/>
  <dc:description/>
  <cp:lastModifiedBy>DAX</cp:lastModifiedBy>
  <cp:revision>25</cp:revision>
  <cp:lastPrinted>2019-10-24T12:43:00Z</cp:lastPrinted>
  <dcterms:created xsi:type="dcterms:W3CDTF">2023-12-03T20:27:00Z</dcterms:created>
  <dcterms:modified xsi:type="dcterms:W3CDTF">2024-11-26T10:28:00Z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2,3,4,5,6,7,8,9,a</vt:lpwstr>
  </property>
  <property fmtid="{D5CDD505-2E9C-101B-9397-08002B2CF9AE}" pid="3" name="ClassificationContentMarkingFooterFontProps">
    <vt:lpwstr>#000000,8,Arial</vt:lpwstr>
  </property>
  <property fmtid="{D5CDD505-2E9C-101B-9397-08002B2CF9AE}" pid="4" name="ClassificationContentMarkingFooterText">
    <vt:lpwstr>Internal</vt:lpwstr>
  </property>
</Properties>
</file>